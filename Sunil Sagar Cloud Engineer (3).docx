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2A6C5" w14:textId="77777777" w:rsidR="00816216" w:rsidRDefault="00D01BB9" w:rsidP="00014650">
      <w:pPr>
        <w:pStyle w:val="Title"/>
        <w:jc w:val="both"/>
      </w:pPr>
      <w:r>
        <w:t xml:space="preserve">Sunil </w:t>
      </w:r>
      <w:proofErr w:type="spellStart"/>
      <w:r>
        <w:t>Sagar</w:t>
      </w:r>
      <w:proofErr w:type="spellEnd"/>
    </w:p>
    <w:p w14:paraId="4034D1D2" w14:textId="0E7E970C" w:rsidR="00141A4C" w:rsidRDefault="00DC69A3" w:rsidP="00014650">
      <w:pPr>
        <w:spacing w:after="120"/>
        <w:jc w:val="both"/>
      </w:pPr>
      <w:r>
        <w:t>26 Bayshore Road, #15-</w:t>
      </w:r>
      <w:r w:rsidR="00FD49B9">
        <w:t>07,</w:t>
      </w:r>
      <w:r w:rsidR="00D01BB9">
        <w:t xml:space="preserve"> </w:t>
      </w:r>
      <w:r w:rsidR="00FD49B9">
        <w:t>Singapore,</w:t>
      </w:r>
      <w:r w:rsidR="00D01BB9">
        <w:t xml:space="preserve"> Pin - 469972</w:t>
      </w:r>
      <w:r w:rsidR="00141A4C">
        <w:t> | </w:t>
      </w:r>
      <w:r w:rsidR="00D01BB9">
        <w:t>+65 9727 6447</w:t>
      </w:r>
      <w:r w:rsidR="00141A4C">
        <w:t> | </w:t>
      </w:r>
      <w:r w:rsidR="00D01BB9">
        <w:t>sunilsagar31@gmail.com</w:t>
      </w:r>
    </w:p>
    <w:p w14:paraId="4562419A" w14:textId="77777777" w:rsidR="006270A9" w:rsidRDefault="00222725" w:rsidP="00014650">
      <w:pPr>
        <w:pStyle w:val="Heading1"/>
        <w:spacing w:before="240" w:after="120"/>
        <w:contextualSpacing w:val="0"/>
        <w:jc w:val="both"/>
      </w:pPr>
      <w:sdt>
        <w:sdtPr>
          <w:alias w:val="Objective:"/>
          <w:tag w:val="Objective:"/>
          <w:id w:val="-731932020"/>
          <w:placeholder>
            <w:docPart w:val="9FAD14FAEAC66C4D811C4EAE2BB56919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38CDD5F7" w14:textId="4F3503BB" w:rsidR="00F7520A" w:rsidRDefault="00D01BB9" w:rsidP="00014650">
      <w:pPr>
        <w:spacing w:after="120"/>
        <w:jc w:val="both"/>
      </w:pPr>
      <w:r>
        <w:t>Professional satisfaction lies in achieving the output expected from me, which would generate a feeling that I am part of t</w:t>
      </w:r>
      <w:r w:rsidR="00F7520A">
        <w:t>he success story of the company.</w:t>
      </w:r>
    </w:p>
    <w:p w14:paraId="657B8264" w14:textId="58900959" w:rsidR="006270A9" w:rsidRDefault="00F7520A" w:rsidP="00014650">
      <w:pPr>
        <w:spacing w:after="120"/>
        <w:jc w:val="both"/>
      </w:pPr>
      <w:r>
        <w:t>Being</w:t>
      </w:r>
      <w:r w:rsidR="00D01BB9">
        <w:t xml:space="preserve"> aware </w:t>
      </w:r>
      <w:r>
        <w:t>of</w:t>
      </w:r>
      <w:r w:rsidR="00D01BB9">
        <w:t xml:space="preserve"> the same</w:t>
      </w:r>
      <w:r>
        <w:t>,</w:t>
      </w:r>
      <w:r w:rsidR="00D01BB9">
        <w:t xml:space="preserve"> </w:t>
      </w:r>
      <w:r>
        <w:t>I can achieve</w:t>
      </w:r>
      <w:r w:rsidR="00D01BB9">
        <w:t xml:space="preserve"> through knowledge &amp; its enhancement, devotion, clear understanding of the work and its implications and honesty to self and work. I possess these qualities, which would serve my aim of Professional satisfaction and organizational goals. I am very ambitious to gain top status in my field. </w:t>
      </w:r>
    </w:p>
    <w:p w14:paraId="68835A5E" w14:textId="149BA68E" w:rsidR="00311319" w:rsidRPr="00B508DE" w:rsidRDefault="00D01BB9" w:rsidP="00014650">
      <w:pPr>
        <w:pStyle w:val="Heading1"/>
        <w:spacing w:before="240" w:after="120"/>
        <w:contextualSpacing w:val="0"/>
        <w:jc w:val="both"/>
      </w:pPr>
      <w:r>
        <w:t>Technical Skills</w:t>
      </w:r>
    </w:p>
    <w:p w14:paraId="53374F2E" w14:textId="2857EAE8" w:rsidR="00311319" w:rsidRPr="00311319" w:rsidRDefault="00311319" w:rsidP="00014650">
      <w:pPr>
        <w:pStyle w:val="ListBullet"/>
        <w:spacing w:after="120" w:line="240" w:lineRule="auto"/>
        <w:contextualSpacing w:val="0"/>
        <w:jc w:val="both"/>
      </w:pPr>
      <w:r>
        <w:rPr>
          <w:b/>
        </w:rPr>
        <w:t>Log Analysis:</w:t>
      </w:r>
      <w:r>
        <w:t xml:space="preserve"> Splunk</w:t>
      </w:r>
    </w:p>
    <w:p w14:paraId="570DC99A" w14:textId="538D6EDA" w:rsidR="00FD49B9" w:rsidRDefault="00FD49B9" w:rsidP="00014650">
      <w:pPr>
        <w:pStyle w:val="ListBullet"/>
        <w:spacing w:after="120" w:line="240" w:lineRule="auto"/>
        <w:contextualSpacing w:val="0"/>
        <w:jc w:val="both"/>
      </w:pPr>
      <w:r>
        <w:rPr>
          <w:b/>
        </w:rPr>
        <w:t>Automation Tools:</w:t>
      </w:r>
      <w:r>
        <w:t xml:space="preserve"> Puppet, Ansible, </w:t>
      </w:r>
      <w:proofErr w:type="spellStart"/>
      <w:r>
        <w:t>uDeploy</w:t>
      </w:r>
      <w:proofErr w:type="spellEnd"/>
      <w:r>
        <w:t>, Autosys</w:t>
      </w:r>
      <w:r w:rsidR="00311319">
        <w:t>, Shell script</w:t>
      </w:r>
    </w:p>
    <w:p w14:paraId="21C57F1E" w14:textId="728880C0" w:rsidR="00311319" w:rsidRDefault="00311319" w:rsidP="00014650">
      <w:pPr>
        <w:pStyle w:val="ListBullet"/>
        <w:spacing w:after="120" w:line="240" w:lineRule="auto"/>
        <w:contextualSpacing w:val="0"/>
        <w:jc w:val="both"/>
      </w:pPr>
      <w:r w:rsidRPr="00CE22A1">
        <w:rPr>
          <w:b/>
        </w:rPr>
        <w:t>Software Tools</w:t>
      </w:r>
      <w:r>
        <w:t>: Wily, Subversion, GIT, Jira, BMC Remedy, F5 BIG-IP</w:t>
      </w:r>
    </w:p>
    <w:p w14:paraId="79C0291A" w14:textId="05266D6C" w:rsidR="00311319" w:rsidRDefault="00311319" w:rsidP="00014650">
      <w:pPr>
        <w:pStyle w:val="ListBullet"/>
        <w:spacing w:after="120" w:line="240" w:lineRule="auto"/>
        <w:contextualSpacing w:val="0"/>
        <w:jc w:val="both"/>
      </w:pPr>
      <w:r>
        <w:rPr>
          <w:b/>
        </w:rPr>
        <w:t xml:space="preserve">Security Tools: </w:t>
      </w:r>
      <w:r>
        <w:t>IBM Tivoli Access Manager, CA SiteMinder</w:t>
      </w:r>
    </w:p>
    <w:p w14:paraId="0B8AEF83" w14:textId="7F561487" w:rsidR="00B13875" w:rsidRDefault="00B13875" w:rsidP="00014650">
      <w:pPr>
        <w:pStyle w:val="ListBullet"/>
        <w:spacing w:after="120" w:line="240" w:lineRule="auto"/>
        <w:contextualSpacing w:val="0"/>
        <w:jc w:val="both"/>
      </w:pPr>
      <w:r>
        <w:rPr>
          <w:b/>
        </w:rPr>
        <w:t>Cloud Hosting</w:t>
      </w:r>
      <w:r w:rsidRPr="00B13875">
        <w:t>:</w:t>
      </w:r>
      <w:r>
        <w:t xml:space="preserve"> Amazon Web </w:t>
      </w:r>
      <w:r w:rsidR="00FD49B9">
        <w:t>Services,</w:t>
      </w:r>
      <w:r>
        <w:t xml:space="preserve"> Google Cloud </w:t>
      </w:r>
      <w:r w:rsidR="00FD49B9">
        <w:t>Platform,</w:t>
      </w:r>
      <w:r>
        <w:t xml:space="preserve"> Cloud Application Manager (CAM)</w:t>
      </w:r>
    </w:p>
    <w:p w14:paraId="36B6595E" w14:textId="64626B9D" w:rsidR="006270A9" w:rsidRDefault="00311319" w:rsidP="00014650">
      <w:pPr>
        <w:pStyle w:val="ListBullet"/>
        <w:spacing w:after="120" w:line="240" w:lineRule="auto"/>
        <w:contextualSpacing w:val="0"/>
        <w:jc w:val="both"/>
      </w:pPr>
      <w:r>
        <w:rPr>
          <w:b/>
        </w:rPr>
        <w:t>Document Management Software</w:t>
      </w:r>
      <w:r w:rsidR="00CE22A1" w:rsidRPr="00CE22A1">
        <w:t>:</w:t>
      </w:r>
      <w:r w:rsidR="00CE22A1">
        <w:t xml:space="preserve"> </w:t>
      </w:r>
      <w:r w:rsidR="00FD49B9">
        <w:t xml:space="preserve">EMC </w:t>
      </w:r>
      <w:r>
        <w:t>Documentum</w:t>
      </w:r>
    </w:p>
    <w:p w14:paraId="0D487D93" w14:textId="0865C4BB" w:rsidR="00311319" w:rsidRDefault="00311319" w:rsidP="00014650">
      <w:pPr>
        <w:pStyle w:val="ListBullet"/>
        <w:spacing w:after="120" w:line="240" w:lineRule="auto"/>
        <w:contextualSpacing w:val="0"/>
        <w:jc w:val="both"/>
      </w:pPr>
      <w:r>
        <w:rPr>
          <w:b/>
        </w:rPr>
        <w:t xml:space="preserve">Web </w:t>
      </w:r>
      <w:r w:rsidRPr="00CE22A1">
        <w:rPr>
          <w:b/>
        </w:rPr>
        <w:t>Technology</w:t>
      </w:r>
      <w:r w:rsidRPr="00311319">
        <w:rPr>
          <w:b/>
        </w:rPr>
        <w:t>:</w:t>
      </w:r>
      <w:r>
        <w:t xml:space="preserve"> IBM HTTP, WebSphere Application &amp; Portal server, Oracle WebLogic Application server, Apache Tomcat and HTTP server</w:t>
      </w:r>
    </w:p>
    <w:p w14:paraId="310FB9CC" w14:textId="36D68C1B" w:rsidR="00F7520A" w:rsidRDefault="00311319" w:rsidP="00014650">
      <w:pPr>
        <w:pStyle w:val="ListBullet"/>
        <w:spacing w:after="120" w:line="240" w:lineRule="auto"/>
        <w:contextualSpacing w:val="0"/>
        <w:jc w:val="both"/>
      </w:pPr>
      <w:r w:rsidRPr="00CE22A1">
        <w:rPr>
          <w:b/>
        </w:rPr>
        <w:t>Operating System:</w:t>
      </w:r>
      <w:r>
        <w:t xml:space="preserve"> Windows Server, Linux (</w:t>
      </w:r>
      <w:proofErr w:type="spellStart"/>
      <w:r>
        <w:t>SuSE</w:t>
      </w:r>
      <w:proofErr w:type="spellEnd"/>
      <w:r>
        <w:t>, RHEL), AIX</w:t>
      </w:r>
    </w:p>
    <w:p w14:paraId="31CFB839" w14:textId="6885DE9B" w:rsidR="007C0B09" w:rsidRDefault="00B508DE" w:rsidP="00014650">
      <w:pPr>
        <w:pStyle w:val="Heading1"/>
        <w:spacing w:before="240" w:after="120"/>
        <w:contextualSpacing w:val="0"/>
        <w:jc w:val="both"/>
      </w:pPr>
      <w:r>
        <w:t>Education &amp; Certificates</w:t>
      </w:r>
    </w:p>
    <w:p w14:paraId="4C5F37C6" w14:textId="00153258" w:rsidR="007C0B09" w:rsidRPr="00B508DE" w:rsidRDefault="007C0B09" w:rsidP="00014650">
      <w:pPr>
        <w:pStyle w:val="Heading1"/>
        <w:spacing w:before="0" w:after="120"/>
        <w:contextualSpacing w:val="0"/>
        <w:jc w:val="both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Bachelor of Engineering (Electronics Engineering</w:t>
      </w:r>
      <w:r w:rsidR="00B508DE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),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2003 – Nagpur </w:t>
      </w:r>
      <w:r w:rsidR="00B508DE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University, India</w:t>
      </w:r>
    </w:p>
    <w:p w14:paraId="72B02636" w14:textId="77777777" w:rsidR="00F7520A" w:rsidRDefault="00F7520A" w:rsidP="00014650">
      <w:pPr>
        <w:pStyle w:val="ListBullet"/>
        <w:spacing w:after="120" w:line="240" w:lineRule="auto"/>
        <w:contextualSpacing w:val="0"/>
        <w:jc w:val="both"/>
      </w:pPr>
      <w:r w:rsidRPr="00B32CF1">
        <w:rPr>
          <w:b/>
        </w:rPr>
        <w:t>AWS Certification</w:t>
      </w:r>
      <w:r>
        <w:t>:</w:t>
      </w:r>
    </w:p>
    <w:p w14:paraId="6AB6ED76" w14:textId="77777777" w:rsidR="00F7520A" w:rsidRDefault="00F7520A" w:rsidP="00014650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AWS Certified Solution Architect – Professional</w:t>
      </w:r>
    </w:p>
    <w:p w14:paraId="06C0ADD9" w14:textId="77777777" w:rsidR="00F7520A" w:rsidRDefault="00F7520A" w:rsidP="00014650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 xml:space="preserve">AWS Certified DevOps Engineer – Professional </w:t>
      </w:r>
    </w:p>
    <w:p w14:paraId="28DA197A" w14:textId="69D15D74" w:rsidR="00F7520A" w:rsidRDefault="00F7520A" w:rsidP="00014650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 xml:space="preserve">AWS </w:t>
      </w:r>
      <w:r w:rsidR="00B508DE">
        <w:t xml:space="preserve">Certified </w:t>
      </w:r>
      <w:proofErr w:type="spellStart"/>
      <w:r>
        <w:t>SysOps</w:t>
      </w:r>
      <w:proofErr w:type="spellEnd"/>
      <w:r>
        <w:t xml:space="preserve"> Administrator – Associate</w:t>
      </w:r>
    </w:p>
    <w:p w14:paraId="6A7B3489" w14:textId="78112CB9" w:rsidR="00B508DE" w:rsidRDefault="00F7520A" w:rsidP="00014650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 xml:space="preserve">AWS Certified Developer – Associate </w:t>
      </w:r>
    </w:p>
    <w:p w14:paraId="34E56A94" w14:textId="37F0D643" w:rsidR="004F372B" w:rsidRDefault="00052760" w:rsidP="005F45F9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AWS Certified Solution Architect – Associate</w:t>
      </w:r>
    </w:p>
    <w:p w14:paraId="5F90703E" w14:textId="436CAF70" w:rsidR="00F7520A" w:rsidRDefault="001618E2" w:rsidP="00014650">
      <w:pPr>
        <w:pStyle w:val="ListBullet"/>
        <w:spacing w:after="120" w:line="240" w:lineRule="auto"/>
        <w:contextualSpacing w:val="0"/>
        <w:jc w:val="both"/>
      </w:pPr>
      <w:r w:rsidRPr="00B32CF1">
        <w:rPr>
          <w:b/>
        </w:rPr>
        <w:t>Google Cloud Platform</w:t>
      </w:r>
      <w:r>
        <w:t>:</w:t>
      </w:r>
      <w:r w:rsidR="00B508DE">
        <w:t xml:space="preserve"> </w:t>
      </w:r>
      <w:r>
        <w:t>Google Cloud Certified – Professional Cloud Architect</w:t>
      </w:r>
    </w:p>
    <w:p w14:paraId="3B933C92" w14:textId="1F6F82F3" w:rsidR="005F45F9" w:rsidRDefault="005F45F9" w:rsidP="00014650">
      <w:pPr>
        <w:pStyle w:val="ListBullet"/>
        <w:spacing w:after="120" w:line="240" w:lineRule="auto"/>
        <w:contextualSpacing w:val="0"/>
        <w:jc w:val="both"/>
      </w:pPr>
      <w:r>
        <w:rPr>
          <w:b/>
        </w:rPr>
        <w:t>Docker</w:t>
      </w:r>
      <w:r w:rsidRPr="005F45F9">
        <w:t>:</w:t>
      </w:r>
      <w:r>
        <w:t xml:space="preserve"> Docker Certified Associate </w:t>
      </w:r>
    </w:p>
    <w:p w14:paraId="159A1203" w14:textId="28FA2C55" w:rsidR="001618E2" w:rsidRDefault="00F7520A" w:rsidP="00014650">
      <w:pPr>
        <w:pStyle w:val="ListBullet"/>
        <w:spacing w:after="120" w:line="240" w:lineRule="auto"/>
        <w:contextualSpacing w:val="0"/>
        <w:jc w:val="both"/>
      </w:pPr>
      <w:r w:rsidRPr="00B32CF1">
        <w:rPr>
          <w:b/>
        </w:rPr>
        <w:t>Jenkins Certification</w:t>
      </w:r>
      <w:r>
        <w:t>:</w:t>
      </w:r>
      <w:r w:rsidR="00B508DE">
        <w:t xml:space="preserve"> </w:t>
      </w:r>
      <w:r>
        <w:t xml:space="preserve">Jenkins Certified Engineer </w:t>
      </w:r>
    </w:p>
    <w:p w14:paraId="2C8C18A4" w14:textId="3468677F" w:rsidR="001618E2" w:rsidRPr="00B508DE" w:rsidRDefault="001618E2" w:rsidP="00014650">
      <w:pPr>
        <w:pStyle w:val="ListBullet"/>
        <w:spacing w:after="120" w:line="240" w:lineRule="auto"/>
        <w:contextualSpacing w:val="0"/>
        <w:jc w:val="both"/>
        <w:rPr>
          <w:b/>
        </w:rPr>
      </w:pPr>
      <w:r w:rsidRPr="00B32CF1">
        <w:rPr>
          <w:b/>
        </w:rPr>
        <w:t>ITIL v3 Certification</w:t>
      </w:r>
      <w:r>
        <w:rPr>
          <w:b/>
        </w:rPr>
        <w:t>:</w:t>
      </w:r>
      <w:r w:rsidR="00B508DE">
        <w:rPr>
          <w:b/>
        </w:rPr>
        <w:t xml:space="preserve"> </w:t>
      </w:r>
      <w:r>
        <w:t>Certified ITIL V3 Foundation</w:t>
      </w:r>
    </w:p>
    <w:p w14:paraId="571AF52C" w14:textId="139352C3" w:rsidR="00B508DE" w:rsidRDefault="00B508DE" w:rsidP="00014650">
      <w:pPr>
        <w:pStyle w:val="ListBullet"/>
        <w:spacing w:after="120" w:line="240" w:lineRule="auto"/>
        <w:contextualSpacing w:val="0"/>
        <w:jc w:val="both"/>
      </w:pPr>
      <w:r w:rsidRPr="00B32CF1">
        <w:rPr>
          <w:b/>
        </w:rPr>
        <w:t>IBM Certified System Administrator</w:t>
      </w:r>
      <w:r>
        <w:t xml:space="preserve">: WebSphere Application Server Network Deployment </w:t>
      </w:r>
      <w:r w:rsidR="004F372B">
        <w:t>v8, v7 &amp; v6</w:t>
      </w:r>
    </w:p>
    <w:p w14:paraId="4849152A" w14:textId="50C7D5CF" w:rsidR="00B508DE" w:rsidRDefault="00B508DE" w:rsidP="00014650">
      <w:pPr>
        <w:pStyle w:val="ListBullet"/>
        <w:spacing w:after="120" w:line="240" w:lineRule="auto"/>
        <w:contextualSpacing w:val="0"/>
        <w:jc w:val="both"/>
      </w:pPr>
      <w:r w:rsidRPr="00B32CF1">
        <w:rPr>
          <w:b/>
        </w:rPr>
        <w:t>IBM Certified Deployment Administrator</w:t>
      </w:r>
      <w:r>
        <w:t>: Tivoli Access Manager for e-business v6.1</w:t>
      </w:r>
    </w:p>
    <w:p w14:paraId="0B82A143" w14:textId="3445A06F" w:rsidR="00B508DE" w:rsidRDefault="00B508DE" w:rsidP="00014650">
      <w:pPr>
        <w:pStyle w:val="ListBullet"/>
        <w:spacing w:after="120" w:line="240" w:lineRule="auto"/>
        <w:contextualSpacing w:val="0"/>
        <w:jc w:val="both"/>
      </w:pPr>
      <w:r w:rsidRPr="00B32CF1">
        <w:rPr>
          <w:b/>
        </w:rPr>
        <w:t>Oracle Certified Associate</w:t>
      </w:r>
      <w:r>
        <w:t>: Oracle WebLogic Server 11g System Administrator</w:t>
      </w:r>
    </w:p>
    <w:p w14:paraId="04D5466C" w14:textId="0186BE0D" w:rsidR="00C34F0E" w:rsidRDefault="00B508DE" w:rsidP="005F45F9">
      <w:pPr>
        <w:pStyle w:val="ListBullet"/>
        <w:spacing w:after="120" w:line="240" w:lineRule="auto"/>
        <w:contextualSpacing w:val="0"/>
        <w:jc w:val="both"/>
      </w:pPr>
      <w:r w:rsidRPr="00B32CF1">
        <w:rPr>
          <w:b/>
        </w:rPr>
        <w:t>EMC Certification</w:t>
      </w:r>
      <w:r>
        <w:t>: Content Management System Administrator (Documentum Administrator)</w:t>
      </w:r>
    </w:p>
    <w:sdt>
      <w:sdtPr>
        <w:alias w:val="Experience:"/>
        <w:tag w:val="Experience:"/>
        <w:id w:val="171684534"/>
        <w:placeholder>
          <w:docPart w:val="EEFA3AF2D2D436499F38DD6C5E7FC0F4"/>
        </w:placeholder>
        <w:temporary/>
        <w:showingPlcHdr/>
        <w15:appearance w15:val="hidden"/>
      </w:sdtPr>
      <w:sdtEndPr/>
      <w:sdtContent>
        <w:p w14:paraId="2FE51E94" w14:textId="77777777" w:rsidR="006270A9" w:rsidRDefault="009D5933" w:rsidP="00014650">
          <w:pPr>
            <w:pStyle w:val="Heading1"/>
            <w:spacing w:after="120"/>
            <w:contextualSpacing w:val="0"/>
            <w:jc w:val="both"/>
          </w:pPr>
          <w:r w:rsidRPr="000C4B82">
            <w:t>Experience</w:t>
          </w:r>
        </w:p>
      </w:sdtContent>
    </w:sdt>
    <w:p w14:paraId="39E52621" w14:textId="6FAA3F7B" w:rsidR="00D35006" w:rsidRDefault="00D35006" w:rsidP="00014650">
      <w:pPr>
        <w:pStyle w:val="Heading2"/>
        <w:spacing w:after="120"/>
        <w:contextualSpacing w:val="0"/>
        <w:jc w:val="both"/>
      </w:pPr>
      <w:r>
        <w:t>CLOUD ENGINEER | JP MORGAN &amp; CHASE | SINGAPORE | dec 2018 – Till Date</w:t>
      </w:r>
    </w:p>
    <w:p w14:paraId="1203F3A6" w14:textId="77777777" w:rsidR="00D35006" w:rsidRDefault="00D35006" w:rsidP="00D35006">
      <w:pPr>
        <w:pStyle w:val="ListBullet"/>
        <w:spacing w:after="120" w:line="240" w:lineRule="auto"/>
        <w:contextualSpacing w:val="0"/>
        <w:jc w:val="both"/>
      </w:pPr>
      <w:r w:rsidRPr="00EC0FF1">
        <w:rPr>
          <w:b/>
        </w:rPr>
        <w:t>Role</w:t>
      </w:r>
      <w:r>
        <w:t>:</w:t>
      </w:r>
    </w:p>
    <w:p w14:paraId="0DD5AD30" w14:textId="236BCDD5" w:rsidR="00D35006" w:rsidRDefault="009D37DF" w:rsidP="006F6991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 xml:space="preserve">Setup a model so that all activity and alerts can be monitored from one </w:t>
      </w:r>
      <w:r w:rsidR="00CA18FB">
        <w:t>location</w:t>
      </w:r>
      <w:bookmarkStart w:id="0" w:name="_GoBack"/>
      <w:bookmarkEnd w:id="0"/>
    </w:p>
    <w:p w14:paraId="6F2C5385" w14:textId="1D0025BF" w:rsidR="00D35006" w:rsidRDefault="00D35006" w:rsidP="00D35006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 xml:space="preserve">Streamline support model for </w:t>
      </w:r>
      <w:proofErr w:type="spellStart"/>
      <w:r>
        <w:t>DataBus</w:t>
      </w:r>
      <w:proofErr w:type="spellEnd"/>
    </w:p>
    <w:p w14:paraId="29B4D3C0" w14:textId="6B2A2CC1" w:rsidR="00CA18FB" w:rsidRDefault="00CA18FB" w:rsidP="00D35006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 xml:space="preserve">Centralize configuration </w:t>
      </w:r>
      <w:r w:rsidR="00494D7F">
        <w:t xml:space="preserve">management </w:t>
      </w:r>
      <w:r>
        <w:t>using puppet</w:t>
      </w:r>
    </w:p>
    <w:p w14:paraId="7F0B77D4" w14:textId="72C9D98C" w:rsidR="00D35006" w:rsidRDefault="00D35006" w:rsidP="00D35006">
      <w:pPr>
        <w:pStyle w:val="ListBullet"/>
        <w:numPr>
          <w:ilvl w:val="0"/>
          <w:numId w:val="0"/>
        </w:numPr>
        <w:spacing w:after="120" w:line="240" w:lineRule="auto"/>
        <w:ind w:left="648"/>
        <w:contextualSpacing w:val="0"/>
        <w:jc w:val="both"/>
      </w:pPr>
    </w:p>
    <w:p w14:paraId="0B82885B" w14:textId="77777777" w:rsidR="00D35006" w:rsidRPr="00EC0FF1" w:rsidRDefault="00D35006" w:rsidP="00D35006">
      <w:pPr>
        <w:pStyle w:val="ListBullet"/>
        <w:spacing w:after="120" w:line="240" w:lineRule="auto"/>
        <w:contextualSpacing w:val="0"/>
        <w:jc w:val="both"/>
        <w:rPr>
          <w:b/>
        </w:rPr>
      </w:pPr>
      <w:r w:rsidRPr="00EC0FF1">
        <w:rPr>
          <w:b/>
        </w:rPr>
        <w:t>Hands-On Automation:</w:t>
      </w:r>
    </w:p>
    <w:p w14:paraId="3F665C65" w14:textId="22E990DC" w:rsidR="00D35006" w:rsidRDefault="00D35006" w:rsidP="00D35006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Centralized logs for all the job, scripts running in environment.</w:t>
      </w:r>
    </w:p>
    <w:p w14:paraId="5F8CFAD9" w14:textId="3C1AFBA1" w:rsidR="00D35006" w:rsidRDefault="00D35006" w:rsidP="00D35006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One Click interactive deployment for the environment.</w:t>
      </w:r>
    </w:p>
    <w:p w14:paraId="72342FB2" w14:textId="212F2D6E" w:rsidR="00CA18FB" w:rsidRDefault="00CA18FB" w:rsidP="00CA18FB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Create ansible playbook for to p</w:t>
      </w:r>
      <w:r>
        <w:t>erform package deployment</w:t>
      </w:r>
    </w:p>
    <w:p w14:paraId="44ABBD1B" w14:textId="77777777" w:rsidR="00D35006" w:rsidRDefault="00D35006" w:rsidP="00D35006">
      <w:pPr>
        <w:pStyle w:val="ListBullet"/>
        <w:numPr>
          <w:ilvl w:val="0"/>
          <w:numId w:val="0"/>
        </w:numPr>
        <w:spacing w:after="120" w:line="240" w:lineRule="auto"/>
        <w:ind w:left="648"/>
        <w:contextualSpacing w:val="0"/>
        <w:jc w:val="both"/>
      </w:pPr>
    </w:p>
    <w:p w14:paraId="51272B52" w14:textId="77588379" w:rsidR="00311319" w:rsidRDefault="007C0B09" w:rsidP="00014650">
      <w:pPr>
        <w:pStyle w:val="Heading2"/>
        <w:spacing w:after="120"/>
        <w:contextualSpacing w:val="0"/>
        <w:jc w:val="both"/>
      </w:pPr>
      <w:r>
        <w:t>CLOUD</w:t>
      </w:r>
      <w:r w:rsidR="00311319">
        <w:t xml:space="preserve"> ENGINEER</w:t>
      </w:r>
      <w:r w:rsidR="009D5933">
        <w:t> | </w:t>
      </w:r>
      <w:r w:rsidR="00311319">
        <w:t>CENTURYLINK (</w:t>
      </w:r>
      <w:r>
        <w:t xml:space="preserve">Hybrid </w:t>
      </w:r>
      <w:r w:rsidR="00311319">
        <w:t xml:space="preserve">Cloud) </w:t>
      </w:r>
      <w:r w:rsidR="009D5933">
        <w:t>| </w:t>
      </w:r>
      <w:r>
        <w:t xml:space="preserve">SINGAPORE | </w:t>
      </w:r>
      <w:r w:rsidR="00B13875">
        <w:t xml:space="preserve">dec 2012 – </w:t>
      </w:r>
      <w:r w:rsidR="00D35006">
        <w:t>DEC 2018</w:t>
      </w:r>
    </w:p>
    <w:p w14:paraId="77BA9260" w14:textId="77777777" w:rsidR="00EC0FF1" w:rsidRDefault="00EC0FF1" w:rsidP="00014650">
      <w:pPr>
        <w:pStyle w:val="ListBullet"/>
        <w:spacing w:after="120" w:line="240" w:lineRule="auto"/>
        <w:contextualSpacing w:val="0"/>
        <w:jc w:val="both"/>
      </w:pPr>
      <w:r w:rsidRPr="00EC0FF1">
        <w:rPr>
          <w:b/>
        </w:rPr>
        <w:t>Role</w:t>
      </w:r>
      <w:r>
        <w:t>:</w:t>
      </w:r>
    </w:p>
    <w:p w14:paraId="4B8E7505" w14:textId="32FA3974" w:rsidR="00EC0FF1" w:rsidRDefault="00EC0FF1" w:rsidP="00014650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 xml:space="preserve">Migrate applications to AWS and Azure cloud using </w:t>
      </w:r>
      <w:r w:rsidRPr="00EC0FF1">
        <w:t>CAM (Cloud Application Manager</w:t>
      </w:r>
      <w:r>
        <w:t>) for new and existing customers.</w:t>
      </w:r>
    </w:p>
    <w:p w14:paraId="01F75B04" w14:textId="75027F0E" w:rsidR="00EC0FF1" w:rsidRDefault="00EC0FF1" w:rsidP="00014650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Conduct vulnerability assessment as part of security audit on customer’s environment to make sure all security VTM are deployed for each tech stack.</w:t>
      </w:r>
    </w:p>
    <w:p w14:paraId="221416C7" w14:textId="3844D655" w:rsidR="00EC0FF1" w:rsidRDefault="00EC0FF1" w:rsidP="00014650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Prepare recommendations and best practices to setup environment in AWS and Azure.</w:t>
      </w:r>
    </w:p>
    <w:p w14:paraId="27307193" w14:textId="2D3EA523" w:rsidR="00CB038E" w:rsidRDefault="00CB038E" w:rsidP="00014650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Mentor team with new technologies whenever they are added to environment.</w:t>
      </w:r>
    </w:p>
    <w:p w14:paraId="09F52E63" w14:textId="5033F7F4" w:rsidR="00EC0FF1" w:rsidRDefault="00CB038E" w:rsidP="00014650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Provide</w:t>
      </w:r>
      <w:r w:rsidRPr="007217DF">
        <w:t xml:space="preserve"> extensive technical support in order to ensure a high degree of Customer Satisfaction through SLA &amp; Process Compliance; resolving customer escalations for all technical &amp; non-technical issues; following cases to ensure that they are closed well in time with the</w:t>
      </w:r>
      <w:r w:rsidRPr="00CB038E">
        <w:t xml:space="preserve"> right resolution and customer acceptance.</w:t>
      </w:r>
    </w:p>
    <w:p w14:paraId="31C7EE1F" w14:textId="77777777" w:rsidR="00B508DE" w:rsidRPr="00311319" w:rsidRDefault="00B508DE" w:rsidP="00014650">
      <w:pPr>
        <w:pStyle w:val="ListBullet"/>
        <w:numPr>
          <w:ilvl w:val="0"/>
          <w:numId w:val="0"/>
        </w:numPr>
        <w:spacing w:after="120" w:line="240" w:lineRule="auto"/>
        <w:ind w:left="648"/>
        <w:contextualSpacing w:val="0"/>
        <w:jc w:val="both"/>
      </w:pPr>
    </w:p>
    <w:p w14:paraId="496E98F8" w14:textId="3DA70BAA" w:rsidR="006270A9" w:rsidRPr="00EC0FF1" w:rsidRDefault="00311319" w:rsidP="00014650">
      <w:pPr>
        <w:pStyle w:val="ListBullet"/>
        <w:spacing w:after="120" w:line="240" w:lineRule="auto"/>
        <w:contextualSpacing w:val="0"/>
        <w:jc w:val="both"/>
        <w:rPr>
          <w:b/>
        </w:rPr>
      </w:pPr>
      <w:r w:rsidRPr="00EC0FF1">
        <w:rPr>
          <w:b/>
        </w:rPr>
        <w:t xml:space="preserve">Hands-On </w:t>
      </w:r>
      <w:r w:rsidR="00F7520A" w:rsidRPr="00EC0FF1">
        <w:rPr>
          <w:b/>
        </w:rPr>
        <w:t>Automation:</w:t>
      </w:r>
    </w:p>
    <w:p w14:paraId="1473AF65" w14:textId="5CE9B7CB" w:rsidR="00F7520A" w:rsidRDefault="00F7520A" w:rsidP="00014650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Automate environment provisioning &amp; patching using Ansible in AWS environments.</w:t>
      </w:r>
    </w:p>
    <w:p w14:paraId="0C6066A5" w14:textId="2B66F56C" w:rsidR="00CB038E" w:rsidRDefault="00CB038E" w:rsidP="00014650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Create application deployment workflow for code promotion with CI / CD pipeline.</w:t>
      </w:r>
    </w:p>
    <w:p w14:paraId="16A7C38A" w14:textId="316A1E09" w:rsidR="003341A3" w:rsidRDefault="00EC0FF1" w:rsidP="00014650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Create</w:t>
      </w:r>
      <w:r w:rsidR="00742744">
        <w:t xml:space="preserve"> automated scripts</w:t>
      </w:r>
      <w:r w:rsidR="00F7520A">
        <w:t xml:space="preserve"> to </w:t>
      </w:r>
      <w:r w:rsidR="003341A3">
        <w:t xml:space="preserve">generate environment </w:t>
      </w:r>
      <w:r w:rsidR="00F7520A">
        <w:t xml:space="preserve">runtime report, </w:t>
      </w:r>
      <w:r w:rsidR="003341A3">
        <w:t xml:space="preserve">software </w:t>
      </w:r>
      <w:r w:rsidR="00F7520A">
        <w:t>asset management, service startup in correct sequence etc., to</w:t>
      </w:r>
      <w:r w:rsidR="00742744">
        <w:t xml:space="preserve"> </w:t>
      </w:r>
      <w:r w:rsidR="003341A3">
        <w:t xml:space="preserve">reduces </w:t>
      </w:r>
      <w:r w:rsidR="00F7520A">
        <w:t>manual intervention and improve quality.</w:t>
      </w:r>
    </w:p>
    <w:p w14:paraId="34E037C4" w14:textId="77777777" w:rsidR="001618E2" w:rsidRDefault="001618E2" w:rsidP="00014650">
      <w:pPr>
        <w:pStyle w:val="ListBullet"/>
        <w:numPr>
          <w:ilvl w:val="0"/>
          <w:numId w:val="0"/>
        </w:numPr>
        <w:spacing w:after="120" w:line="240" w:lineRule="auto"/>
        <w:contextualSpacing w:val="0"/>
        <w:jc w:val="both"/>
      </w:pPr>
    </w:p>
    <w:p w14:paraId="28C375EC" w14:textId="3688C5B2" w:rsidR="00F7520A" w:rsidRPr="00CB038E" w:rsidRDefault="00F7520A" w:rsidP="00014650">
      <w:pPr>
        <w:pStyle w:val="ListBullet"/>
        <w:spacing w:after="120" w:line="240" w:lineRule="auto"/>
        <w:contextualSpacing w:val="0"/>
        <w:jc w:val="both"/>
        <w:rPr>
          <w:b/>
        </w:rPr>
      </w:pPr>
      <w:r w:rsidRPr="00CB038E">
        <w:rPr>
          <w:b/>
        </w:rPr>
        <w:t xml:space="preserve">Cloud Migration Expert </w:t>
      </w:r>
    </w:p>
    <w:p w14:paraId="27F155FA" w14:textId="36F3BADE" w:rsidR="001618E2" w:rsidRDefault="001618E2" w:rsidP="00014650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Prepare (RACI) document of middleware services while onboarding new customer.</w:t>
      </w:r>
    </w:p>
    <w:p w14:paraId="6E7591EA" w14:textId="2D710E8B" w:rsidR="001618E2" w:rsidRDefault="001618E2" w:rsidP="00014650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 xml:space="preserve">Design architecture to migrate application environment from on premise datacenter to AWS </w:t>
      </w:r>
      <w:r w:rsidR="007C0B09">
        <w:t>/</w:t>
      </w:r>
      <w:r>
        <w:t xml:space="preserve">Azure. </w:t>
      </w:r>
    </w:p>
    <w:p w14:paraId="02D3468A" w14:textId="04EF7CA3" w:rsidR="007508B7" w:rsidRDefault="001618E2" w:rsidP="00014650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 xml:space="preserve">Configure stable </w:t>
      </w:r>
      <w:r w:rsidR="007C0B09">
        <w:t>&amp;</w:t>
      </w:r>
      <w:r>
        <w:t xml:space="preserve"> robust environment of </w:t>
      </w:r>
      <w:r w:rsidR="007508B7">
        <w:t>AWS</w:t>
      </w:r>
      <w:r>
        <w:t xml:space="preserve"> &amp; </w:t>
      </w:r>
      <w:r w:rsidR="007D4006">
        <w:t>Azure application</w:t>
      </w:r>
      <w:r w:rsidR="007508B7">
        <w:t xml:space="preserve"> environment </w:t>
      </w:r>
    </w:p>
    <w:p w14:paraId="68CAC86D" w14:textId="3F62470D" w:rsidR="007C0E84" w:rsidRDefault="00CB038E" w:rsidP="00014650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Ensure</w:t>
      </w:r>
      <w:r w:rsidR="007C0E84" w:rsidRPr="007217DF">
        <w:t xml:space="preserve"> that the goals of the Incident Management </w:t>
      </w:r>
      <w:r>
        <w:t xml:space="preserve">process are achieved; restore </w:t>
      </w:r>
      <w:r w:rsidR="007C0E84" w:rsidRPr="007217DF">
        <w:t>normal service as soon as possible based on customer perspective</w:t>
      </w:r>
      <w:r>
        <w:t xml:space="preserve"> and within defined SLA; detect, log, categorize and prioritize incidents; provide</w:t>
      </w:r>
      <w:r w:rsidR="007C0E84" w:rsidRPr="007217DF">
        <w:t xml:space="preserve"> </w:t>
      </w:r>
      <w:r>
        <w:t>root case analysis report &amp; preventive actions taken to avoid re-occurrence</w:t>
      </w:r>
      <w:r w:rsidR="007C0E84" w:rsidRPr="007217DF">
        <w:t>.</w:t>
      </w:r>
    </w:p>
    <w:p w14:paraId="65A848F4" w14:textId="77777777" w:rsidR="00CB038E" w:rsidRDefault="00CB038E" w:rsidP="00014650">
      <w:pPr>
        <w:pStyle w:val="ListBullet"/>
        <w:numPr>
          <w:ilvl w:val="0"/>
          <w:numId w:val="0"/>
        </w:numPr>
        <w:spacing w:after="120" w:line="240" w:lineRule="auto"/>
        <w:ind w:left="648"/>
        <w:contextualSpacing w:val="0"/>
        <w:jc w:val="both"/>
      </w:pPr>
    </w:p>
    <w:p w14:paraId="5230B994" w14:textId="4BA49979" w:rsidR="007C0B09" w:rsidRPr="007C0B09" w:rsidRDefault="00CB038E" w:rsidP="00014650">
      <w:pPr>
        <w:pStyle w:val="ListBullet"/>
        <w:spacing w:after="120" w:line="240" w:lineRule="auto"/>
        <w:contextualSpacing w:val="0"/>
        <w:jc w:val="both"/>
        <w:rPr>
          <w:b/>
        </w:rPr>
      </w:pPr>
      <w:r w:rsidRPr="00CB038E">
        <w:rPr>
          <w:b/>
        </w:rPr>
        <w:t xml:space="preserve">Cloud </w:t>
      </w:r>
      <w:r>
        <w:rPr>
          <w:b/>
        </w:rPr>
        <w:t>Reliability Engineer</w:t>
      </w:r>
    </w:p>
    <w:p w14:paraId="57DA32EC" w14:textId="216D522B" w:rsidR="005443AE" w:rsidRDefault="005443AE" w:rsidP="00014650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 w:rsidRPr="00E829DA">
        <w:t>Establishing and running Data Centre infrastructure including sizing, configuration, bandwidth estimation, network management, load balancing, etc.</w:t>
      </w:r>
    </w:p>
    <w:p w14:paraId="68E06D69" w14:textId="77777777" w:rsidR="005443AE" w:rsidRDefault="005443AE" w:rsidP="00014650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 w:rsidRPr="00E829DA">
        <w:t xml:space="preserve">Provisioning, installation and maintenance of new servers; performing systems backups, restore procedures, file replications and script management for servers; monitoring servers on a proactive basis for service interruption, server performance and backup failures. </w:t>
      </w:r>
    </w:p>
    <w:p w14:paraId="3AEA8914" w14:textId="00D99E20" w:rsidR="0071400A" w:rsidRDefault="0071400A" w:rsidP="00014650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A</w:t>
      </w:r>
      <w:r w:rsidRPr="00645BB6">
        <w:t xml:space="preserve">nalyze </w:t>
      </w:r>
      <w:r>
        <w:t xml:space="preserve">reports </w:t>
      </w:r>
      <w:r w:rsidRPr="00645BB6">
        <w:t>for continuous improvement in delivery</w:t>
      </w:r>
      <w:r w:rsidR="00CB038E">
        <w:t xml:space="preserve">, provide reliable service and improve </w:t>
      </w:r>
      <w:r w:rsidRPr="00645BB6">
        <w:t>customer satisfaction based on the data.</w:t>
      </w:r>
    </w:p>
    <w:p w14:paraId="529CDFEC" w14:textId="32D7DFDC" w:rsidR="0071400A" w:rsidRDefault="00CB038E" w:rsidP="00014650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Create blueprint of environment for the changes made</w:t>
      </w:r>
      <w:r w:rsidR="007C0B09">
        <w:t xml:space="preserve"> for future validation,</w:t>
      </w:r>
      <w:r w:rsidR="0071400A">
        <w:t xml:space="preserve"> upgrade and audit. </w:t>
      </w:r>
    </w:p>
    <w:p w14:paraId="044FF202" w14:textId="0228A37D" w:rsidR="00014650" w:rsidRDefault="00014650" w:rsidP="00014650">
      <w:pPr>
        <w:pStyle w:val="ListBullet"/>
        <w:numPr>
          <w:ilvl w:val="1"/>
          <w:numId w:val="21"/>
        </w:numPr>
        <w:jc w:val="both"/>
      </w:pPr>
      <w:r>
        <w:t>Combine patience, determination</w:t>
      </w:r>
      <w:r w:rsidRPr="00C34F0E">
        <w:t xml:space="preserve"> and persistence to troubleshoot client issues</w:t>
      </w:r>
      <w:r>
        <w:t xml:space="preserve"> with s</w:t>
      </w:r>
      <w:r w:rsidRPr="00C34F0E">
        <w:t xml:space="preserve">trong problem-solving </w:t>
      </w:r>
      <w:r>
        <w:t>&amp;</w:t>
      </w:r>
      <w:r w:rsidRPr="00C34F0E">
        <w:t xml:space="preserve"> analytical skills</w:t>
      </w:r>
      <w:r>
        <w:t>.</w:t>
      </w:r>
    </w:p>
    <w:p w14:paraId="6C1D9ED9" w14:textId="283CFF1C" w:rsidR="007C0B09" w:rsidRPr="007C0B09" w:rsidRDefault="00B13875" w:rsidP="00882DF8">
      <w:pPr>
        <w:pStyle w:val="Heading2"/>
        <w:spacing w:after="120"/>
        <w:contextualSpacing w:val="0"/>
        <w:jc w:val="both"/>
      </w:pPr>
      <w:r>
        <w:t xml:space="preserve">senior consultant | </w:t>
      </w:r>
      <w:r w:rsidR="007C0B09">
        <w:t>CITIBANK NA</w:t>
      </w:r>
      <w:r w:rsidR="009D5933">
        <w:t> </w:t>
      </w:r>
      <w:r>
        <w:t>(</w:t>
      </w:r>
      <w:r w:rsidR="007C0B09">
        <w:t>OPTIMUM PTE LTD.</w:t>
      </w:r>
      <w:r>
        <w:t>)</w:t>
      </w:r>
      <w:r w:rsidR="00E05FD7">
        <w:t xml:space="preserve"> </w:t>
      </w:r>
      <w:r w:rsidR="009D5933">
        <w:t>| </w:t>
      </w:r>
      <w:r w:rsidR="007C0B09">
        <w:t>SINGAPORE |</w:t>
      </w:r>
      <w:r>
        <w:t xml:space="preserve"> 2010 –</w:t>
      </w:r>
      <w:r w:rsidR="007C0B09">
        <w:t xml:space="preserve"> </w:t>
      </w:r>
      <w:r>
        <w:t>2012</w:t>
      </w:r>
    </w:p>
    <w:p w14:paraId="1FD8061E" w14:textId="2CF10406" w:rsidR="001B29CF" w:rsidRPr="00014650" w:rsidRDefault="00014650" w:rsidP="00882DF8">
      <w:pPr>
        <w:pStyle w:val="ListBullet"/>
        <w:spacing w:after="120" w:line="240" w:lineRule="auto"/>
        <w:contextualSpacing w:val="0"/>
        <w:jc w:val="both"/>
        <w:rPr>
          <w:b/>
        </w:rPr>
      </w:pPr>
      <w:r w:rsidRPr="00014650">
        <w:rPr>
          <w:b/>
        </w:rPr>
        <w:t>Hand</w:t>
      </w:r>
      <w:r w:rsidR="0010498A">
        <w:rPr>
          <w:b/>
        </w:rPr>
        <w:t>s</w:t>
      </w:r>
      <w:r w:rsidRPr="00014650">
        <w:rPr>
          <w:b/>
        </w:rPr>
        <w:t>-On Automation</w:t>
      </w:r>
    </w:p>
    <w:p w14:paraId="30363B0A" w14:textId="3C631648" w:rsidR="0010498A" w:rsidRDefault="0010498A" w:rsidP="00882DF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Set-up subversion environment to provide the centralize location were scripts, documents and required important reports are placed.</w:t>
      </w:r>
    </w:p>
    <w:p w14:paraId="077182CF" w14:textId="6C27CE42" w:rsidR="00F479A0" w:rsidRPr="003A6C25" w:rsidRDefault="00F479A0" w:rsidP="00882DF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S</w:t>
      </w:r>
      <w:r w:rsidRPr="00286C3F">
        <w:t xml:space="preserve">hell script to standardize and automate the </w:t>
      </w:r>
      <w:r w:rsidR="00014650">
        <w:t>middleware process start</w:t>
      </w:r>
      <w:r w:rsidRPr="00286C3F">
        <w:t>-up</w:t>
      </w:r>
      <w:r w:rsidR="00014650">
        <w:t xml:space="preserve"> in proper sequence</w:t>
      </w:r>
      <w:r>
        <w:t>.</w:t>
      </w:r>
    </w:p>
    <w:p w14:paraId="18F63998" w14:textId="77777777" w:rsidR="00F479A0" w:rsidRDefault="00F479A0" w:rsidP="00882DF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 xml:space="preserve">Shell </w:t>
      </w:r>
      <w:r w:rsidRPr="00286C3F">
        <w:t>script to identify the certificate expiry date and send alert.</w:t>
      </w:r>
    </w:p>
    <w:p w14:paraId="4C4E2014" w14:textId="7EDCE546" w:rsidR="0010498A" w:rsidRDefault="0010498A" w:rsidP="00882DF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 w:rsidRPr="00286C3F">
        <w:t xml:space="preserve">Initiative on </w:t>
      </w:r>
      <w:r>
        <w:t>automation</w:t>
      </w:r>
      <w:r w:rsidRPr="00286C3F">
        <w:t>, this not only reduce</w:t>
      </w:r>
      <w:r>
        <w:t>d</w:t>
      </w:r>
      <w:r w:rsidRPr="00286C3F">
        <w:t xml:space="preserve"> the </w:t>
      </w:r>
      <w:r>
        <w:t xml:space="preserve">repetitive </w:t>
      </w:r>
      <w:r w:rsidRPr="00286C3F">
        <w:t>effort</w:t>
      </w:r>
      <w:r>
        <w:t xml:space="preserve"> of troubleshooting</w:t>
      </w:r>
      <w:r w:rsidRPr="00286C3F">
        <w:t>, but a</w:t>
      </w:r>
      <w:r>
        <w:t>lso reduced the environment outage and number of cases.</w:t>
      </w:r>
      <w:r w:rsidRPr="00286C3F">
        <w:t xml:space="preserve"> When I joined Citi, every Monday morning at least on issue was escalated, after automation number of </w:t>
      </w:r>
      <w:proofErr w:type="gramStart"/>
      <w:r w:rsidRPr="00286C3F">
        <w:t>escalation</w:t>
      </w:r>
      <w:proofErr w:type="gramEnd"/>
      <w:r w:rsidRPr="00286C3F">
        <w:t xml:space="preserve"> reduced significantly.</w:t>
      </w:r>
    </w:p>
    <w:p w14:paraId="049D39A7" w14:textId="77777777" w:rsidR="0010498A" w:rsidRDefault="0010498A" w:rsidP="00882DF8">
      <w:pPr>
        <w:pStyle w:val="ListBullet"/>
        <w:numPr>
          <w:ilvl w:val="0"/>
          <w:numId w:val="0"/>
        </w:numPr>
        <w:spacing w:after="120" w:line="240" w:lineRule="auto"/>
        <w:ind w:left="648"/>
        <w:contextualSpacing w:val="0"/>
        <w:jc w:val="both"/>
      </w:pPr>
    </w:p>
    <w:p w14:paraId="6EA3F537" w14:textId="35341932" w:rsidR="0010498A" w:rsidRPr="0010498A" w:rsidRDefault="0010498A" w:rsidP="00882DF8">
      <w:pPr>
        <w:pStyle w:val="ListBullet"/>
        <w:spacing w:after="120" w:line="240" w:lineRule="auto"/>
        <w:contextualSpacing w:val="0"/>
        <w:jc w:val="both"/>
        <w:rPr>
          <w:b/>
        </w:rPr>
      </w:pPr>
      <w:r w:rsidRPr="00014650">
        <w:rPr>
          <w:b/>
        </w:rPr>
        <w:t>Hand</w:t>
      </w:r>
      <w:r>
        <w:rPr>
          <w:b/>
        </w:rPr>
        <w:t>s</w:t>
      </w:r>
      <w:r w:rsidRPr="00014650">
        <w:rPr>
          <w:b/>
        </w:rPr>
        <w:t xml:space="preserve">-On </w:t>
      </w:r>
      <w:r>
        <w:rPr>
          <w:b/>
        </w:rPr>
        <w:t>Middleware Administration</w:t>
      </w:r>
    </w:p>
    <w:p w14:paraId="04693681" w14:textId="37704D5D" w:rsidR="0070546F" w:rsidRDefault="0070546F" w:rsidP="00882DF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Establishing and running Data Centre middleware platform by setting up servers of required sizing, configuration, bandwidth estimation, network management, load balancing.</w:t>
      </w:r>
    </w:p>
    <w:p w14:paraId="3F5E07CD" w14:textId="562E8BE1" w:rsidR="0010498A" w:rsidRDefault="0010498A" w:rsidP="00882DF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Set-up Mingle to track status of project. This helped to reduce the issues/pending tasks in set-up/configuration process for project environment</w:t>
      </w:r>
    </w:p>
    <w:p w14:paraId="37F6F33F" w14:textId="587C00F1" w:rsidR="0010498A" w:rsidRDefault="0010498A" w:rsidP="00882DF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 xml:space="preserve">Installation of WAS 7.x &amp; 6.x, WAS CE (Community Edition), IBM HTTP Server, </w:t>
      </w:r>
      <w:proofErr w:type="spellStart"/>
      <w:r>
        <w:t>IPlanet</w:t>
      </w:r>
      <w:proofErr w:type="spellEnd"/>
      <w:r>
        <w:t xml:space="preserve">, </w:t>
      </w:r>
      <w:proofErr w:type="spellStart"/>
      <w:r>
        <w:t>Weblogic</w:t>
      </w:r>
      <w:proofErr w:type="spellEnd"/>
      <w:r>
        <w:t xml:space="preserve"> Application Server, Tomcat in DEV/UAT/Production environment.</w:t>
      </w:r>
    </w:p>
    <w:p w14:paraId="3F8A7B80" w14:textId="37362C34" w:rsidR="0010498A" w:rsidRDefault="0010498A" w:rsidP="00882DF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Application deployment &amp; troubleshooting for WebSphere Application &amp; Portal server.</w:t>
      </w:r>
    </w:p>
    <w:p w14:paraId="5F15C0EB" w14:textId="19E884DC" w:rsidR="0010498A" w:rsidRDefault="0010498A" w:rsidP="00882DF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 w:rsidRPr="00645BB6">
        <w:t>Delivery and implementation of the project as per scheduled milestones; ensuring compliance to quality standards.</w:t>
      </w:r>
    </w:p>
    <w:p w14:paraId="3AB50C4A" w14:textId="77777777" w:rsidR="0010498A" w:rsidRDefault="0010498A" w:rsidP="00882DF8">
      <w:pPr>
        <w:pStyle w:val="ListBullet"/>
        <w:numPr>
          <w:ilvl w:val="0"/>
          <w:numId w:val="0"/>
        </w:numPr>
        <w:spacing w:after="120" w:line="240" w:lineRule="auto"/>
        <w:ind w:left="648"/>
        <w:contextualSpacing w:val="0"/>
        <w:jc w:val="both"/>
      </w:pPr>
    </w:p>
    <w:p w14:paraId="08AC84D9" w14:textId="79A143DA" w:rsidR="0010498A" w:rsidRPr="0010498A" w:rsidRDefault="0010498A" w:rsidP="00882DF8">
      <w:pPr>
        <w:pStyle w:val="ListBullet"/>
        <w:spacing w:after="120" w:line="240" w:lineRule="auto"/>
        <w:contextualSpacing w:val="0"/>
        <w:jc w:val="both"/>
        <w:rPr>
          <w:b/>
        </w:rPr>
      </w:pPr>
      <w:r w:rsidRPr="0010498A">
        <w:rPr>
          <w:b/>
        </w:rPr>
        <w:t>Disaster recovery Management</w:t>
      </w:r>
    </w:p>
    <w:p w14:paraId="49D32242" w14:textId="435DEEE6" w:rsidR="0010498A" w:rsidRDefault="0010498A" w:rsidP="00882DF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Design</w:t>
      </w:r>
      <w:r w:rsidRPr="00445E95">
        <w:t xml:space="preserve"> IT infrastructure requirements and upgrade/updates to ensure acceptable levels of Security, Disaster Management and Data Recovery plans.</w:t>
      </w:r>
    </w:p>
    <w:p w14:paraId="53C036C0" w14:textId="52B92A80" w:rsidR="00F479A0" w:rsidRDefault="00F479A0" w:rsidP="00882DF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 xml:space="preserve">Setup and tested DR (Disaster Recovery) environment </w:t>
      </w:r>
      <w:r w:rsidR="00DA2DA3">
        <w:t>for multiple projects and automated the process as much as possible to reduce the time and effort to bring D</w:t>
      </w:r>
      <w:r w:rsidR="00AE3FBC">
        <w:t xml:space="preserve">R </w:t>
      </w:r>
      <w:r w:rsidR="00E0630B">
        <w:t>environment</w:t>
      </w:r>
      <w:r w:rsidR="00AE3FBC">
        <w:t xml:space="preserve"> without any issue</w:t>
      </w:r>
      <w:r w:rsidR="00DA2DA3">
        <w:t xml:space="preserve">. </w:t>
      </w:r>
    </w:p>
    <w:p w14:paraId="6B4C1309" w14:textId="344A998A" w:rsidR="0010498A" w:rsidRDefault="0010498A" w:rsidP="00882DF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 w:rsidRPr="00645BB6">
        <w:t>Define service standards and guidelines that serve as benchmark for excellent service delivery as per Global standards and in adherenc</w:t>
      </w:r>
      <w:r>
        <w:t>e with Service Level Agreements.</w:t>
      </w:r>
    </w:p>
    <w:p w14:paraId="71451BE5" w14:textId="07B87B61" w:rsidR="0070546F" w:rsidRPr="0070546F" w:rsidRDefault="0070546F" w:rsidP="00882DF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  <w:rPr>
          <w:b/>
        </w:rPr>
      </w:pPr>
      <w:r>
        <w:lastRenderedPageBreak/>
        <w:t>Conduct quarterly annual Disaster Recovery exercise in Production environment to meet acceptable Recovery Time Objective (RTO).</w:t>
      </w:r>
    </w:p>
    <w:p w14:paraId="48E4C164" w14:textId="77777777" w:rsidR="00AE3FBC" w:rsidRDefault="00AE3FBC" w:rsidP="00882DF8">
      <w:pPr>
        <w:pStyle w:val="ListBullet"/>
        <w:numPr>
          <w:ilvl w:val="0"/>
          <w:numId w:val="0"/>
        </w:numPr>
        <w:spacing w:after="120" w:line="240" w:lineRule="auto"/>
        <w:contextualSpacing w:val="0"/>
        <w:jc w:val="both"/>
      </w:pPr>
    </w:p>
    <w:p w14:paraId="7317AC64" w14:textId="27A74BFE" w:rsidR="00AE3FBC" w:rsidRPr="0070546F" w:rsidRDefault="0070546F" w:rsidP="00882DF8">
      <w:pPr>
        <w:pStyle w:val="ListBullet"/>
        <w:spacing w:after="120" w:line="240" w:lineRule="auto"/>
        <w:contextualSpacing w:val="0"/>
        <w:jc w:val="both"/>
        <w:rPr>
          <w:b/>
        </w:rPr>
      </w:pPr>
      <w:r w:rsidRPr="0070546F">
        <w:rPr>
          <w:b/>
        </w:rPr>
        <w:t>Tech</w:t>
      </w:r>
      <w:r w:rsidR="00882DF8">
        <w:rPr>
          <w:b/>
        </w:rPr>
        <w:t xml:space="preserve"> S</w:t>
      </w:r>
      <w:r w:rsidRPr="0070546F">
        <w:rPr>
          <w:b/>
        </w:rPr>
        <w:t>tack Migration</w:t>
      </w:r>
      <w:r w:rsidR="00AE3FBC" w:rsidRPr="0070546F">
        <w:rPr>
          <w:b/>
        </w:rPr>
        <w:t>:</w:t>
      </w:r>
    </w:p>
    <w:p w14:paraId="46164FFD" w14:textId="7F62F877" w:rsidR="00882DF8" w:rsidRDefault="00882DF8" w:rsidP="00882DF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Migration of Wealth Management products to SOA based architecture.</w:t>
      </w:r>
    </w:p>
    <w:p w14:paraId="6A6B4BA2" w14:textId="62026FDD" w:rsidR="00882DF8" w:rsidRDefault="00882DF8" w:rsidP="00882DF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 xml:space="preserve">Setup training on for understanding of business application flow and new technology in order to understand if we can get benefit out of it. </w:t>
      </w:r>
    </w:p>
    <w:p w14:paraId="3882C316" w14:textId="45383143" w:rsidR="0070546F" w:rsidRDefault="0070546F" w:rsidP="00882DF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Co-ordinate with Helpdesk, Network, Support and Development teams for all the upgrade and maintenance activity across the environment (e.g. Patch, server upgrade, h/w maintenance etc.)</w:t>
      </w:r>
    </w:p>
    <w:p w14:paraId="6AE03F77" w14:textId="77777777" w:rsidR="0070546F" w:rsidRDefault="0070546F" w:rsidP="00882DF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Resolve problems &amp; issues within set timeliness thereby developing the Knowledge Base; ensure that the issue do not re-occur</w:t>
      </w:r>
    </w:p>
    <w:p w14:paraId="3D6F74E8" w14:textId="504B39A2" w:rsidR="00B13875" w:rsidRDefault="00882DF8" w:rsidP="00882DF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 xml:space="preserve">Provide root causes analysis for problems faced during migration for future implementation; manage the change log of all the activities in the environment. </w:t>
      </w:r>
    </w:p>
    <w:p w14:paraId="54BAD41C" w14:textId="3C3B89EB" w:rsidR="00865FC4" w:rsidRDefault="00B13875" w:rsidP="005D6BA8">
      <w:pPr>
        <w:pStyle w:val="Heading2"/>
        <w:spacing w:after="120"/>
        <w:contextualSpacing w:val="0"/>
        <w:jc w:val="both"/>
      </w:pPr>
      <w:r>
        <w:t xml:space="preserve">it analyst | tata consulting services ltd | </w:t>
      </w:r>
      <w:r w:rsidR="00882DF8">
        <w:t xml:space="preserve">Newyork &amp; Mumbai | </w:t>
      </w:r>
      <w:r>
        <w:t>2007 –2010</w:t>
      </w:r>
    </w:p>
    <w:p w14:paraId="1871377B" w14:textId="77777777" w:rsidR="00882DF8" w:rsidRPr="00882DF8" w:rsidRDefault="00882DF8" w:rsidP="005D6BA8">
      <w:pPr>
        <w:spacing w:after="120"/>
        <w:jc w:val="both"/>
      </w:pPr>
    </w:p>
    <w:p w14:paraId="60C0EB4C" w14:textId="5DAED6EB" w:rsidR="00050D58" w:rsidRPr="00882DF8" w:rsidRDefault="003D4263" w:rsidP="005D6BA8">
      <w:pPr>
        <w:pStyle w:val="ListBullet"/>
        <w:spacing w:after="120" w:line="240" w:lineRule="auto"/>
        <w:contextualSpacing w:val="0"/>
        <w:jc w:val="both"/>
        <w:rPr>
          <w:b/>
        </w:rPr>
      </w:pPr>
      <w:r>
        <w:rPr>
          <w:b/>
        </w:rPr>
        <w:t>Datacenter Migration:</w:t>
      </w:r>
    </w:p>
    <w:p w14:paraId="5B7FD7AD" w14:textId="6155C9BA" w:rsidR="003D4263" w:rsidRDefault="003D4263" w:rsidP="005D6BA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Migration of ruby applications from Mongrel to Passenger.</w:t>
      </w:r>
    </w:p>
    <w:p w14:paraId="3B948B32" w14:textId="77777777" w:rsidR="00882DF8" w:rsidRDefault="00882DF8" w:rsidP="005D6BA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Mingle upgrade from version v2 to v3 (this involved migration of data from MySQL to Oracle).</w:t>
      </w:r>
    </w:p>
    <w:p w14:paraId="6E4F6445" w14:textId="62619224" w:rsidR="00882DF8" w:rsidRDefault="00882DF8" w:rsidP="005D6BA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Databas</w:t>
      </w:r>
      <w:r w:rsidR="003D4263">
        <w:t xml:space="preserve">e upgrade from Oracle 8i to 11g and reconfigure </w:t>
      </w:r>
      <w:proofErr w:type="spellStart"/>
      <w:r w:rsidR="003D4263">
        <w:t>jdbc</w:t>
      </w:r>
      <w:proofErr w:type="spellEnd"/>
      <w:r w:rsidR="003D4263">
        <w:t xml:space="preserve"> </w:t>
      </w:r>
      <w:proofErr w:type="spellStart"/>
      <w:r w:rsidR="003D4263">
        <w:t>datasource</w:t>
      </w:r>
      <w:proofErr w:type="spellEnd"/>
      <w:r w:rsidR="003D4263">
        <w:t xml:space="preserve"> for web applications.</w:t>
      </w:r>
    </w:p>
    <w:p w14:paraId="4D9C524D" w14:textId="0C8BD23C" w:rsidR="0037659D" w:rsidRDefault="0037659D" w:rsidP="0037659D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Migrate Documentum content management environment &amp; partner Tomcat applications.</w:t>
      </w:r>
    </w:p>
    <w:p w14:paraId="6C4D3F15" w14:textId="77777777" w:rsidR="005D6BA8" w:rsidRDefault="005D6BA8" w:rsidP="00EE04D2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WebSphere application server migration from 6.0 to 6.1 (using export and import method) with very small outage window.</w:t>
      </w:r>
    </w:p>
    <w:p w14:paraId="789359F4" w14:textId="47EED176" w:rsidR="00467428" w:rsidRDefault="00467428" w:rsidP="00EE04D2">
      <w:pPr>
        <w:pStyle w:val="ListBullet"/>
        <w:numPr>
          <w:ilvl w:val="0"/>
          <w:numId w:val="0"/>
        </w:numPr>
        <w:spacing w:after="120" w:line="240" w:lineRule="auto"/>
        <w:contextualSpacing w:val="0"/>
        <w:jc w:val="both"/>
      </w:pPr>
    </w:p>
    <w:p w14:paraId="1EA9CE6F" w14:textId="545FD123" w:rsidR="00EE04D2" w:rsidRPr="00EE04D2" w:rsidRDefault="00310DEA" w:rsidP="00EE04D2">
      <w:pPr>
        <w:pStyle w:val="ListBullet"/>
        <w:spacing w:after="120" w:line="240" w:lineRule="auto"/>
        <w:contextualSpacing w:val="0"/>
        <w:jc w:val="both"/>
        <w:rPr>
          <w:b/>
        </w:rPr>
      </w:pPr>
      <w:r>
        <w:rPr>
          <w:b/>
        </w:rPr>
        <w:t>Middleware Administration:</w:t>
      </w:r>
    </w:p>
    <w:p w14:paraId="1F7B03EA" w14:textId="43EF8062" w:rsidR="00EE04D2" w:rsidRDefault="00EE04D2" w:rsidP="00EE04D2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Java middleware platform setup: Installation, c</w:t>
      </w:r>
      <w:r w:rsidRPr="00E829DA">
        <w:t>onfiguration &amp; maintenance of IBM WebSphere Application Server</w:t>
      </w:r>
      <w:r>
        <w:t xml:space="preserve"> </w:t>
      </w:r>
      <w:r w:rsidRPr="00E829DA">
        <w:t>ND</w:t>
      </w:r>
      <w:r>
        <w:t>, IBM HTTP Server, WebLogic Application Server, Oracle HTTP Server &amp; PHP.</w:t>
      </w:r>
    </w:p>
    <w:p w14:paraId="73613C22" w14:textId="58F36EFE" w:rsidR="00EE04D2" w:rsidRDefault="00EE04D2" w:rsidP="00EE04D2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SSL certificate setup to secure connection between third party organizations.</w:t>
      </w:r>
    </w:p>
    <w:p w14:paraId="1D634943" w14:textId="3056C460" w:rsidR="00310DEA" w:rsidRDefault="00310DEA" w:rsidP="00EE04D2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Administration (setup, upgrade, deployment) of</w:t>
      </w:r>
      <w:r w:rsidR="00EE04D2">
        <w:t xml:space="preserve"> Drupal and </w:t>
      </w:r>
      <w:r>
        <w:t xml:space="preserve">Ruby Projects </w:t>
      </w:r>
    </w:p>
    <w:p w14:paraId="6B1CF064" w14:textId="77777777" w:rsidR="00310DEA" w:rsidRDefault="00310DEA" w:rsidP="00EE04D2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Create process for IIS applications for clustered environment.</w:t>
      </w:r>
    </w:p>
    <w:p w14:paraId="20A525B6" w14:textId="4C4B3168" w:rsidR="00310DEA" w:rsidRDefault="00310DEA" w:rsidP="00EE04D2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Create scripts for Autosys jobs to automate backup &amp; restore, alerts and monitoring.</w:t>
      </w:r>
    </w:p>
    <w:p w14:paraId="28D592A8" w14:textId="6B202F07" w:rsidR="00310DEA" w:rsidRDefault="00310DEA" w:rsidP="00EE04D2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Managing SSO junctions (Tivoli Access Manager)</w:t>
      </w:r>
      <w:r w:rsidR="00EE04D2">
        <w:t xml:space="preserve"> to </w:t>
      </w:r>
      <w:r w:rsidR="004F372B">
        <w:t>setup authentication &amp; authorization</w:t>
      </w:r>
      <w:r w:rsidR="00EE04D2">
        <w:t xml:space="preserve"> </w:t>
      </w:r>
      <w:r w:rsidR="004F372B">
        <w:t xml:space="preserve">for web </w:t>
      </w:r>
      <w:r w:rsidR="00EE04D2">
        <w:t>application access.</w:t>
      </w:r>
    </w:p>
    <w:p w14:paraId="06B3450C" w14:textId="4CB79639" w:rsidR="0037659D" w:rsidRDefault="0037659D" w:rsidP="0037659D">
      <w:pPr>
        <w:pStyle w:val="ListBullet"/>
        <w:numPr>
          <w:ilvl w:val="1"/>
          <w:numId w:val="21"/>
        </w:numPr>
      </w:pPr>
      <w:r>
        <w:t>Optimize performance of websites by setting optimal parameters.</w:t>
      </w:r>
    </w:p>
    <w:p w14:paraId="40C0C294" w14:textId="29251F75" w:rsidR="004F372B" w:rsidRDefault="004F372B" w:rsidP="004F372B">
      <w:pPr>
        <w:pStyle w:val="ListBullet"/>
        <w:numPr>
          <w:ilvl w:val="1"/>
          <w:numId w:val="21"/>
        </w:numPr>
      </w:pPr>
      <w:r w:rsidRPr="00A50E42">
        <w:t>Team leader with a proven ability to train, supervise, motivate, and evaluate customer service representatives</w:t>
      </w:r>
      <w:r>
        <w:t>.</w:t>
      </w:r>
    </w:p>
    <w:p w14:paraId="0739A3B3" w14:textId="77777777" w:rsidR="005D6BA8" w:rsidRPr="005D6BA8" w:rsidRDefault="005D6BA8" w:rsidP="005D6BA8">
      <w:pPr>
        <w:pStyle w:val="ListBullet"/>
        <w:numPr>
          <w:ilvl w:val="0"/>
          <w:numId w:val="0"/>
        </w:numPr>
        <w:spacing w:after="120" w:line="240" w:lineRule="auto"/>
        <w:ind w:left="648"/>
        <w:contextualSpacing w:val="0"/>
        <w:jc w:val="both"/>
      </w:pPr>
    </w:p>
    <w:p w14:paraId="0203EEE4" w14:textId="15189A6D" w:rsidR="00310DEA" w:rsidRDefault="00310DEA" w:rsidP="00EE04D2">
      <w:pPr>
        <w:pStyle w:val="ListBullet"/>
        <w:spacing w:after="120" w:line="240" w:lineRule="auto"/>
        <w:contextualSpacing w:val="0"/>
        <w:jc w:val="both"/>
        <w:rPr>
          <w:b/>
        </w:rPr>
      </w:pPr>
      <w:r>
        <w:rPr>
          <w:b/>
        </w:rPr>
        <w:t>Deployment Automation:</w:t>
      </w:r>
    </w:p>
    <w:p w14:paraId="5DE13296" w14:textId="5C987645" w:rsidR="00310DEA" w:rsidRDefault="00310DEA" w:rsidP="00EE04D2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 xml:space="preserve">Setup environment for code promotion using Cruise Control for ruby applications where deployment in development environment </w:t>
      </w:r>
      <w:r w:rsidR="00EE04D2">
        <w:t>is</w:t>
      </w:r>
      <w:r>
        <w:t xml:space="preserve"> automated however other environments were controlled automated.</w:t>
      </w:r>
    </w:p>
    <w:p w14:paraId="1B6B6E4B" w14:textId="57ED431C" w:rsidR="00B13875" w:rsidRDefault="00310DEA" w:rsidP="00EE04D2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lastRenderedPageBreak/>
        <w:t xml:space="preserve">Setup Anthill pro-environment for auto deployment of java </w:t>
      </w:r>
      <w:r w:rsidR="00EE04D2">
        <w:t xml:space="preserve">suite of </w:t>
      </w:r>
      <w:r>
        <w:t>applications in WebSphere environments.</w:t>
      </w:r>
    </w:p>
    <w:p w14:paraId="3C873C18" w14:textId="7C4F1D62" w:rsidR="00EE04D2" w:rsidRDefault="00EE04D2" w:rsidP="00EE04D2">
      <w:pPr>
        <w:pStyle w:val="ListParagraph"/>
        <w:numPr>
          <w:ilvl w:val="1"/>
          <w:numId w:val="21"/>
        </w:numPr>
        <w:jc w:val="both"/>
        <w:rPr>
          <w:rFonts w:eastAsiaTheme="minorEastAsia"/>
          <w:color w:val="404040" w:themeColor="text1" w:themeTint="BF"/>
          <w:sz w:val="22"/>
          <w:lang w:eastAsia="ja-JP"/>
        </w:rPr>
      </w:pPr>
      <w:r w:rsidRPr="00EE04D2">
        <w:rPr>
          <w:rFonts w:eastAsiaTheme="minorEastAsia"/>
          <w:color w:val="404040" w:themeColor="text1" w:themeTint="BF"/>
          <w:sz w:val="22"/>
          <w:lang w:eastAsia="ja-JP"/>
        </w:rPr>
        <w:t>As onsite team lead in NY (USA) have managed stakeho</w:t>
      </w:r>
      <w:r>
        <w:rPr>
          <w:rFonts w:eastAsiaTheme="minorEastAsia"/>
          <w:color w:val="404040" w:themeColor="text1" w:themeTint="BF"/>
          <w:sz w:val="22"/>
          <w:lang w:eastAsia="ja-JP"/>
        </w:rPr>
        <w:t>lders and client requirements for timely &amp; automated code rollout.</w:t>
      </w:r>
    </w:p>
    <w:p w14:paraId="703FDF26" w14:textId="64EFE589" w:rsidR="004F372B" w:rsidRPr="004F372B" w:rsidRDefault="004F372B" w:rsidP="004F372B">
      <w:pPr>
        <w:pStyle w:val="ListBullet"/>
        <w:numPr>
          <w:ilvl w:val="1"/>
          <w:numId w:val="21"/>
        </w:numPr>
      </w:pPr>
      <w:r>
        <w:t>Delivery and implementation of the project as per scheduled milestones; ensure compliance to quality standards.</w:t>
      </w:r>
    </w:p>
    <w:p w14:paraId="659DC491" w14:textId="77777777" w:rsidR="005D6BA8" w:rsidRDefault="005D6BA8" w:rsidP="00EE04D2">
      <w:pPr>
        <w:pStyle w:val="ListBullet"/>
        <w:numPr>
          <w:ilvl w:val="0"/>
          <w:numId w:val="0"/>
        </w:numPr>
        <w:spacing w:after="120" w:line="240" w:lineRule="auto"/>
        <w:contextualSpacing w:val="0"/>
        <w:jc w:val="both"/>
      </w:pPr>
    </w:p>
    <w:p w14:paraId="43960A02" w14:textId="7D19E61C" w:rsidR="005D6BA8" w:rsidRPr="005D6BA8" w:rsidRDefault="005D6BA8" w:rsidP="005D6BA8">
      <w:pPr>
        <w:pStyle w:val="ListBullet"/>
        <w:spacing w:after="120" w:line="240" w:lineRule="auto"/>
        <w:contextualSpacing w:val="0"/>
        <w:jc w:val="both"/>
        <w:rPr>
          <w:b/>
        </w:rPr>
      </w:pPr>
      <w:r w:rsidRPr="005D6BA8">
        <w:rPr>
          <w:b/>
        </w:rPr>
        <w:t xml:space="preserve">Client Recognition &amp; Awards: </w:t>
      </w:r>
    </w:p>
    <w:p w14:paraId="0F5FCE7E" w14:textId="45D36DC8" w:rsidR="005D6BA8" w:rsidRDefault="005D6BA8" w:rsidP="005D6BA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Recognized for “Outstanding contribution to Environment Management Team”.</w:t>
      </w:r>
    </w:p>
    <w:p w14:paraId="69817463" w14:textId="08EEA242" w:rsidR="005D6BA8" w:rsidRDefault="005D6BA8" w:rsidP="005D6BA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“Technical Excellence” award.</w:t>
      </w:r>
    </w:p>
    <w:p w14:paraId="265AF825" w14:textId="11AD0050" w:rsidR="005D6BA8" w:rsidRDefault="005D6BA8" w:rsidP="005D6BA8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 xml:space="preserve"> Recognized for “FIRM Onsite EMT Support”.</w:t>
      </w:r>
    </w:p>
    <w:p w14:paraId="63F43DEE" w14:textId="5AEFCCA7" w:rsidR="005D6BA8" w:rsidRDefault="005D6BA8" w:rsidP="004F372B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 xml:space="preserve"> “Technological Excellence” award.</w:t>
      </w:r>
    </w:p>
    <w:p w14:paraId="2C8F6C74" w14:textId="3C8B1037" w:rsidR="0089682F" w:rsidRDefault="00B13875" w:rsidP="004C7DFE">
      <w:pPr>
        <w:pStyle w:val="Heading2"/>
        <w:spacing w:after="120"/>
        <w:contextualSpacing w:val="0"/>
        <w:jc w:val="both"/>
      </w:pPr>
      <w:r>
        <w:t>system administrator | CMC LTD | </w:t>
      </w:r>
      <w:r w:rsidR="00882DF8">
        <w:t xml:space="preserve">mumbai | </w:t>
      </w:r>
      <w:r>
        <w:t>sep 2005 – dec 2006</w:t>
      </w:r>
    </w:p>
    <w:p w14:paraId="3EE1D293" w14:textId="785822FF" w:rsidR="004C7DFE" w:rsidRDefault="0089682F" w:rsidP="004C7DFE">
      <w:pPr>
        <w:spacing w:after="120"/>
        <w:jc w:val="both"/>
      </w:pPr>
      <w:r w:rsidRPr="003A5342">
        <w:rPr>
          <w:b/>
        </w:rPr>
        <w:t>Note</w:t>
      </w:r>
      <w:r>
        <w:t>:</w:t>
      </w:r>
      <w:r w:rsidRPr="0089682F">
        <w:rPr>
          <w:b/>
        </w:rPr>
        <w:t xml:space="preserve"> </w:t>
      </w:r>
      <w:r w:rsidRPr="003A5342">
        <w:t xml:space="preserve">From Jan 2006 – Dec 2006, I worked as consultant at TCS, with roles mentioned above, later </w:t>
      </w:r>
      <w:r w:rsidR="00D87D6C" w:rsidRPr="003A5342">
        <w:t xml:space="preserve">I was absorbed </w:t>
      </w:r>
      <w:r w:rsidR="003A5342" w:rsidRPr="003A5342">
        <w:t>by TCS.</w:t>
      </w:r>
    </w:p>
    <w:p w14:paraId="6843896B" w14:textId="77777777" w:rsidR="004C7DFE" w:rsidRDefault="004C7DFE" w:rsidP="004C7DFE">
      <w:pPr>
        <w:spacing w:after="120"/>
        <w:jc w:val="both"/>
      </w:pPr>
    </w:p>
    <w:p w14:paraId="35C85940" w14:textId="366D5E67" w:rsidR="00380F0C" w:rsidRPr="004F372B" w:rsidRDefault="004F372B" w:rsidP="004C7DFE">
      <w:pPr>
        <w:pStyle w:val="ListBullet"/>
        <w:spacing w:after="120" w:line="240" w:lineRule="auto"/>
        <w:contextualSpacing w:val="0"/>
        <w:jc w:val="both"/>
        <w:rPr>
          <w:b/>
        </w:rPr>
      </w:pPr>
      <w:r w:rsidRPr="004F372B">
        <w:rPr>
          <w:b/>
        </w:rPr>
        <w:t>Server Administration</w:t>
      </w:r>
    </w:p>
    <w:p w14:paraId="6F428387" w14:textId="77777777" w:rsidR="00380F0C" w:rsidRDefault="00380F0C" w:rsidP="004C7DFE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Administration of all the Sun Servers for Application and Database.</w:t>
      </w:r>
    </w:p>
    <w:p w14:paraId="155F494B" w14:textId="77777777" w:rsidR="00380F0C" w:rsidRDefault="00380F0C" w:rsidP="004C7DFE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User creation and deletion, access permission.</w:t>
      </w:r>
    </w:p>
    <w:p w14:paraId="4B7EA49D" w14:textId="6A702AD8" w:rsidR="004C7DFE" w:rsidRDefault="004C7DFE" w:rsidP="004C7DFE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 xml:space="preserve">Set-up / Troubleshooting Sun </w:t>
      </w:r>
      <w:proofErr w:type="spellStart"/>
      <w:r>
        <w:t>UltraSparc</w:t>
      </w:r>
      <w:proofErr w:type="spellEnd"/>
      <w:r>
        <w:t xml:space="preserve"> Server controlling the line printers and print Services.</w:t>
      </w:r>
    </w:p>
    <w:p w14:paraId="6AFC96EF" w14:textId="139E66FE" w:rsidR="004C7DFE" w:rsidRDefault="004C7DFE" w:rsidP="004C7DFE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Installation &amp; Troubleshooting of fast running Line Printers.</w:t>
      </w:r>
    </w:p>
    <w:p w14:paraId="06F2980C" w14:textId="736C002F" w:rsidR="004F372B" w:rsidRDefault="004F372B" w:rsidP="004C7DFE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Backup &amp; Restoration of the Servers.</w:t>
      </w:r>
    </w:p>
    <w:p w14:paraId="2F0570AE" w14:textId="77777777" w:rsidR="004F372B" w:rsidRDefault="004F372B" w:rsidP="004C7DFE">
      <w:pPr>
        <w:pStyle w:val="ListBullet"/>
        <w:numPr>
          <w:ilvl w:val="0"/>
          <w:numId w:val="0"/>
        </w:numPr>
        <w:spacing w:after="120" w:line="240" w:lineRule="auto"/>
        <w:ind w:left="648"/>
        <w:contextualSpacing w:val="0"/>
        <w:jc w:val="both"/>
      </w:pPr>
    </w:p>
    <w:p w14:paraId="1CCB68BE" w14:textId="7C60F78A" w:rsidR="004F372B" w:rsidRPr="004F372B" w:rsidRDefault="004F372B" w:rsidP="004C7DFE">
      <w:pPr>
        <w:pStyle w:val="ListBullet"/>
        <w:spacing w:after="120" w:line="240" w:lineRule="auto"/>
        <w:contextualSpacing w:val="0"/>
        <w:jc w:val="both"/>
        <w:rPr>
          <w:b/>
        </w:rPr>
      </w:pPr>
      <w:r w:rsidRPr="004F372B">
        <w:rPr>
          <w:b/>
        </w:rPr>
        <w:t>Network Administration</w:t>
      </w:r>
    </w:p>
    <w:p w14:paraId="038B793F" w14:textId="2417B0DD" w:rsidR="00380F0C" w:rsidRDefault="004C7DFE" w:rsidP="004C7DFE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Administration of</w:t>
      </w:r>
      <w:r w:rsidR="00380F0C">
        <w:t xml:space="preserve"> Routers, hubs, modems, networking and other related tasks.</w:t>
      </w:r>
    </w:p>
    <w:p w14:paraId="453200FD" w14:textId="70408F41" w:rsidR="00380F0C" w:rsidRDefault="004C7DFE" w:rsidP="004C7DFE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Setup</w:t>
      </w:r>
      <w:r w:rsidR="00380F0C">
        <w:t xml:space="preserve"> and maintenance of the Firewall Server. </w:t>
      </w:r>
    </w:p>
    <w:p w14:paraId="577015E0" w14:textId="1E4583F7" w:rsidR="00380F0C" w:rsidRDefault="00380F0C" w:rsidP="004C7DFE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Maintaining of p</w:t>
      </w:r>
      <w:r w:rsidR="004F372B">
        <w:t xml:space="preserve">roper documentation of FMS site; </w:t>
      </w:r>
      <w:r>
        <w:t>Keep records of asset movements.</w:t>
      </w:r>
    </w:p>
    <w:p w14:paraId="57B977D5" w14:textId="77777777" w:rsidR="00380F0C" w:rsidRDefault="00380F0C" w:rsidP="004C7DFE">
      <w:pPr>
        <w:pStyle w:val="ListBullet"/>
        <w:numPr>
          <w:ilvl w:val="0"/>
          <w:numId w:val="0"/>
        </w:numPr>
        <w:spacing w:after="120" w:line="240" w:lineRule="auto"/>
        <w:ind w:left="216" w:hanging="216"/>
        <w:contextualSpacing w:val="0"/>
        <w:jc w:val="both"/>
      </w:pPr>
    </w:p>
    <w:p w14:paraId="591CAADE" w14:textId="30C6DB6E" w:rsidR="000468E2" w:rsidRDefault="00B13875" w:rsidP="004C7DFE">
      <w:pPr>
        <w:pStyle w:val="Heading2"/>
        <w:spacing w:after="120"/>
        <w:contextualSpacing w:val="0"/>
        <w:jc w:val="both"/>
      </w:pPr>
      <w:r>
        <w:t>system engineer | accel icim frontline | </w:t>
      </w:r>
      <w:r w:rsidR="00882DF8">
        <w:t xml:space="preserve">mumbai | </w:t>
      </w:r>
      <w:r>
        <w:t>nov 2004 – sep 2005</w:t>
      </w:r>
    </w:p>
    <w:p w14:paraId="3280C782" w14:textId="74B093DF" w:rsidR="000468E2" w:rsidRPr="004C7DFE" w:rsidRDefault="004C7DFE" w:rsidP="004C7DFE">
      <w:pPr>
        <w:pStyle w:val="ListBullet"/>
        <w:spacing w:after="120" w:line="240" w:lineRule="auto"/>
        <w:contextualSpacing w:val="0"/>
        <w:jc w:val="both"/>
        <w:rPr>
          <w:b/>
        </w:rPr>
      </w:pPr>
      <w:r w:rsidRPr="004C7DFE">
        <w:rPr>
          <w:b/>
        </w:rPr>
        <w:t xml:space="preserve">Banking </w:t>
      </w:r>
      <w:r>
        <w:rPr>
          <w:b/>
        </w:rPr>
        <w:t xml:space="preserve">Server &amp; </w:t>
      </w:r>
      <w:r w:rsidRPr="004C7DFE">
        <w:rPr>
          <w:b/>
        </w:rPr>
        <w:t>Application Support</w:t>
      </w:r>
    </w:p>
    <w:p w14:paraId="0CF0DCB3" w14:textId="55923426" w:rsidR="004C7DFE" w:rsidRDefault="000468E2" w:rsidP="004C7DFE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All critical Banking Application (FINACLE) process control and support.</w:t>
      </w:r>
    </w:p>
    <w:p w14:paraId="0F4F889C" w14:textId="77777777" w:rsidR="004C7DFE" w:rsidRDefault="004C7DFE" w:rsidP="004C7DFE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EOD &amp; BOD process control to various business logic servers and CEOD/CBOD process for main application Server Finacle.</w:t>
      </w:r>
    </w:p>
    <w:p w14:paraId="6D099042" w14:textId="38D80095" w:rsidR="004C7DFE" w:rsidRDefault="004C7DFE" w:rsidP="004C7DFE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 xml:space="preserve">Administration for Sun Servers and e-mail server on </w:t>
      </w:r>
      <w:proofErr w:type="spellStart"/>
      <w:r>
        <w:t>Redhat</w:t>
      </w:r>
      <w:proofErr w:type="spellEnd"/>
      <w:r>
        <w:t xml:space="preserve"> Linux</w:t>
      </w:r>
    </w:p>
    <w:p w14:paraId="7E44A9E5" w14:textId="30A444EF" w:rsidR="004C7DFE" w:rsidRDefault="004C7DFE" w:rsidP="004C7DFE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Manage inventory of the different devices like servers, Desktops, Printers, Switches, Hubs, Routers &amp; other devices.</w:t>
      </w:r>
    </w:p>
    <w:p w14:paraId="2BDDC725" w14:textId="77777777" w:rsidR="004C7DFE" w:rsidRDefault="004C7DFE" w:rsidP="004C7DFE">
      <w:pPr>
        <w:pStyle w:val="ListBullet"/>
        <w:numPr>
          <w:ilvl w:val="0"/>
          <w:numId w:val="0"/>
        </w:numPr>
        <w:spacing w:after="120" w:line="240" w:lineRule="auto"/>
        <w:ind w:left="648"/>
        <w:contextualSpacing w:val="0"/>
        <w:jc w:val="both"/>
      </w:pPr>
    </w:p>
    <w:p w14:paraId="06D8FB7D" w14:textId="49FF7987" w:rsidR="004C7DFE" w:rsidRPr="004C7DFE" w:rsidRDefault="004C7DFE" w:rsidP="004C7DFE">
      <w:pPr>
        <w:pStyle w:val="ListBullet"/>
        <w:spacing w:after="120" w:line="240" w:lineRule="auto"/>
        <w:contextualSpacing w:val="0"/>
        <w:jc w:val="both"/>
        <w:rPr>
          <w:b/>
        </w:rPr>
      </w:pPr>
      <w:r>
        <w:rPr>
          <w:b/>
        </w:rPr>
        <w:t>Backup</w:t>
      </w:r>
      <w:r w:rsidRPr="004C7DFE">
        <w:rPr>
          <w:b/>
        </w:rPr>
        <w:t xml:space="preserve"> Administration</w:t>
      </w:r>
    </w:p>
    <w:p w14:paraId="4D349438" w14:textId="77777777" w:rsidR="004C7DFE" w:rsidRDefault="004C7DFE" w:rsidP="004C7DFE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lastRenderedPageBreak/>
        <w:t xml:space="preserve">Solstice backup for Finacle server, cold backup of all the UNIX based system and NT servers </w:t>
      </w:r>
    </w:p>
    <w:p w14:paraId="32DE7513" w14:textId="77777777" w:rsidR="000468E2" w:rsidRDefault="000468E2" w:rsidP="004C7DFE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Taking backup of servers on SDLT, DLT, DAT &amp; Restoration.</w:t>
      </w:r>
    </w:p>
    <w:p w14:paraId="159EFD71" w14:textId="77777777" w:rsidR="004C7DFE" w:rsidRDefault="004C7DFE" w:rsidP="004C7DFE">
      <w:pPr>
        <w:pStyle w:val="ListBullet"/>
        <w:numPr>
          <w:ilvl w:val="0"/>
          <w:numId w:val="0"/>
        </w:numPr>
        <w:spacing w:after="120" w:line="240" w:lineRule="auto"/>
        <w:ind w:left="648"/>
        <w:contextualSpacing w:val="0"/>
        <w:jc w:val="both"/>
      </w:pPr>
    </w:p>
    <w:p w14:paraId="519B27F9" w14:textId="58BF505B" w:rsidR="004C7DFE" w:rsidRPr="004C7DFE" w:rsidRDefault="004C7DFE" w:rsidP="004C7DFE">
      <w:pPr>
        <w:pStyle w:val="ListBullet"/>
        <w:spacing w:after="120" w:line="240" w:lineRule="auto"/>
        <w:contextualSpacing w:val="0"/>
        <w:jc w:val="both"/>
        <w:rPr>
          <w:b/>
        </w:rPr>
      </w:pPr>
      <w:r w:rsidRPr="004C7DFE">
        <w:rPr>
          <w:b/>
        </w:rPr>
        <w:t>Datacenter Site Management:</w:t>
      </w:r>
    </w:p>
    <w:p w14:paraId="26658FC5" w14:textId="06E33AA9" w:rsidR="004C7DFE" w:rsidRDefault="004C7DFE" w:rsidP="004C7DFE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>Emergency maintenance of all the servers was done during the Mumbai flood on 26-07-2005. All the activities of other branches and start-up were done.</w:t>
      </w:r>
    </w:p>
    <w:p w14:paraId="414AA7EA" w14:textId="124FF4FC" w:rsidR="004C7DFE" w:rsidRDefault="004C7DFE" w:rsidP="004C7DFE">
      <w:pPr>
        <w:pStyle w:val="ListBullet"/>
        <w:numPr>
          <w:ilvl w:val="1"/>
          <w:numId w:val="21"/>
        </w:numPr>
        <w:spacing w:after="120" w:line="240" w:lineRule="auto"/>
        <w:contextualSpacing w:val="0"/>
        <w:jc w:val="both"/>
      </w:pPr>
      <w:r>
        <w:t xml:space="preserve">Scheduled shut-down was planned for shifting to new generator; during this activity of three hours. </w:t>
      </w:r>
    </w:p>
    <w:sectPr w:rsidR="004C7DFE" w:rsidSect="00617B26"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FF596" w14:textId="77777777" w:rsidR="00222725" w:rsidRDefault="00222725">
      <w:pPr>
        <w:spacing w:after="0"/>
      </w:pPr>
      <w:r>
        <w:separator/>
      </w:r>
    </w:p>
  </w:endnote>
  <w:endnote w:type="continuationSeparator" w:id="0">
    <w:p w14:paraId="677274EE" w14:textId="77777777" w:rsidR="00222725" w:rsidRDefault="002227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21BE8" w14:textId="77777777" w:rsidR="00222725" w:rsidRDefault="00222725">
      <w:pPr>
        <w:spacing w:after="0"/>
      </w:pPr>
      <w:r>
        <w:separator/>
      </w:r>
    </w:p>
  </w:footnote>
  <w:footnote w:type="continuationSeparator" w:id="0">
    <w:p w14:paraId="7CDA6D59" w14:textId="77777777" w:rsidR="00222725" w:rsidRDefault="002227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36579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D8133CA"/>
    <w:multiLevelType w:val="multilevel"/>
    <w:tmpl w:val="21E4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B14F8"/>
    <w:multiLevelType w:val="hybridMultilevel"/>
    <w:tmpl w:val="48368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1231A7"/>
    <w:multiLevelType w:val="multilevel"/>
    <w:tmpl w:val="FC66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1B73A3"/>
    <w:multiLevelType w:val="hybridMultilevel"/>
    <w:tmpl w:val="37342C2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6DA42B9"/>
    <w:multiLevelType w:val="multilevel"/>
    <w:tmpl w:val="EC10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193D60"/>
    <w:multiLevelType w:val="hybridMultilevel"/>
    <w:tmpl w:val="3064B7D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742E5B"/>
    <w:multiLevelType w:val="multilevel"/>
    <w:tmpl w:val="1490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3902095"/>
    <w:multiLevelType w:val="hybridMultilevel"/>
    <w:tmpl w:val="0FE6616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7913993"/>
    <w:multiLevelType w:val="hybridMultilevel"/>
    <w:tmpl w:val="E920F8D6"/>
    <w:lvl w:ilvl="0" w:tplc="5036BF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20"/>
  </w:num>
  <w:num w:numId="16">
    <w:abstractNumId w:val="13"/>
  </w:num>
  <w:num w:numId="17">
    <w:abstractNumId w:val="17"/>
  </w:num>
  <w:num w:numId="18">
    <w:abstractNumId w:val="10"/>
  </w:num>
  <w:num w:numId="19">
    <w:abstractNumId w:val="26"/>
  </w:num>
  <w:num w:numId="20">
    <w:abstractNumId w:val="21"/>
  </w:num>
  <w:num w:numId="21">
    <w:abstractNumId w:val="11"/>
  </w:num>
  <w:num w:numId="22">
    <w:abstractNumId w:val="15"/>
  </w:num>
  <w:num w:numId="23">
    <w:abstractNumId w:val="25"/>
  </w:num>
  <w:num w:numId="24">
    <w:abstractNumId w:val="18"/>
  </w:num>
  <w:num w:numId="25">
    <w:abstractNumId w:val="11"/>
  </w:num>
  <w:num w:numId="26">
    <w:abstractNumId w:val="24"/>
  </w:num>
  <w:num w:numId="27">
    <w:abstractNumId w:val="22"/>
  </w:num>
  <w:num w:numId="28">
    <w:abstractNumId w:val="11"/>
  </w:num>
  <w:num w:numId="29">
    <w:abstractNumId w:val="12"/>
  </w:num>
  <w:num w:numId="30">
    <w:abstractNumId w:val="11"/>
  </w:num>
  <w:num w:numId="31">
    <w:abstractNumId w:val="11"/>
  </w:num>
  <w:num w:numId="32">
    <w:abstractNumId w:val="23"/>
  </w:num>
  <w:num w:numId="33">
    <w:abstractNumId w:val="19"/>
  </w:num>
  <w:num w:numId="34">
    <w:abstractNumId w:val="27"/>
  </w:num>
  <w:num w:numId="35">
    <w:abstractNumId w:val="16"/>
  </w:num>
  <w:num w:numId="36">
    <w:abstractNumId w:val="28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B9"/>
    <w:rsid w:val="00014650"/>
    <w:rsid w:val="00027F63"/>
    <w:rsid w:val="0004064B"/>
    <w:rsid w:val="000468E2"/>
    <w:rsid w:val="00046C59"/>
    <w:rsid w:val="00050D58"/>
    <w:rsid w:val="00052760"/>
    <w:rsid w:val="000578F2"/>
    <w:rsid w:val="000759F4"/>
    <w:rsid w:val="00081411"/>
    <w:rsid w:val="00085B36"/>
    <w:rsid w:val="00096EA7"/>
    <w:rsid w:val="000A4F59"/>
    <w:rsid w:val="000B58D2"/>
    <w:rsid w:val="000C4B82"/>
    <w:rsid w:val="0010498A"/>
    <w:rsid w:val="00132D80"/>
    <w:rsid w:val="00141A4C"/>
    <w:rsid w:val="001618E2"/>
    <w:rsid w:val="001763CE"/>
    <w:rsid w:val="00190DA3"/>
    <w:rsid w:val="00195F54"/>
    <w:rsid w:val="001A376F"/>
    <w:rsid w:val="001B29CF"/>
    <w:rsid w:val="001B5351"/>
    <w:rsid w:val="001D7627"/>
    <w:rsid w:val="001E2441"/>
    <w:rsid w:val="00222725"/>
    <w:rsid w:val="00230361"/>
    <w:rsid w:val="00237531"/>
    <w:rsid w:val="00250E5A"/>
    <w:rsid w:val="0025359E"/>
    <w:rsid w:val="00277386"/>
    <w:rsid w:val="0028220F"/>
    <w:rsid w:val="002A6F1F"/>
    <w:rsid w:val="002B1724"/>
    <w:rsid w:val="002E5A08"/>
    <w:rsid w:val="002F3FFB"/>
    <w:rsid w:val="003108F2"/>
    <w:rsid w:val="00310DEA"/>
    <w:rsid w:val="00311319"/>
    <w:rsid w:val="003341A3"/>
    <w:rsid w:val="00356C14"/>
    <w:rsid w:val="00372D84"/>
    <w:rsid w:val="0037659D"/>
    <w:rsid w:val="00380F0C"/>
    <w:rsid w:val="003A1DFE"/>
    <w:rsid w:val="003A45D0"/>
    <w:rsid w:val="003A5342"/>
    <w:rsid w:val="003D4263"/>
    <w:rsid w:val="00407D04"/>
    <w:rsid w:val="0043383F"/>
    <w:rsid w:val="00453809"/>
    <w:rsid w:val="00467428"/>
    <w:rsid w:val="00483386"/>
    <w:rsid w:val="00494D7F"/>
    <w:rsid w:val="004B6430"/>
    <w:rsid w:val="004C20F3"/>
    <w:rsid w:val="004C7DFE"/>
    <w:rsid w:val="004D1460"/>
    <w:rsid w:val="004F372B"/>
    <w:rsid w:val="0052194E"/>
    <w:rsid w:val="0053034C"/>
    <w:rsid w:val="005443AE"/>
    <w:rsid w:val="0058368D"/>
    <w:rsid w:val="005B13E8"/>
    <w:rsid w:val="005B2F22"/>
    <w:rsid w:val="005D5536"/>
    <w:rsid w:val="005D6BA8"/>
    <w:rsid w:val="005F45F9"/>
    <w:rsid w:val="00611B8E"/>
    <w:rsid w:val="00617B26"/>
    <w:rsid w:val="00623B0C"/>
    <w:rsid w:val="006270A9"/>
    <w:rsid w:val="00654C8F"/>
    <w:rsid w:val="0066013A"/>
    <w:rsid w:val="006606DD"/>
    <w:rsid w:val="00660B72"/>
    <w:rsid w:val="00675956"/>
    <w:rsid w:val="00681034"/>
    <w:rsid w:val="006B6864"/>
    <w:rsid w:val="006C4072"/>
    <w:rsid w:val="006E4209"/>
    <w:rsid w:val="0070546F"/>
    <w:rsid w:val="0071400A"/>
    <w:rsid w:val="007317C2"/>
    <w:rsid w:val="00740E5D"/>
    <w:rsid w:val="00742744"/>
    <w:rsid w:val="0074681D"/>
    <w:rsid w:val="007508B7"/>
    <w:rsid w:val="00762F5D"/>
    <w:rsid w:val="007A270D"/>
    <w:rsid w:val="007B1E0A"/>
    <w:rsid w:val="007B3A7B"/>
    <w:rsid w:val="007B6CB1"/>
    <w:rsid w:val="007C0B09"/>
    <w:rsid w:val="007C0E84"/>
    <w:rsid w:val="007C3D78"/>
    <w:rsid w:val="007D4006"/>
    <w:rsid w:val="007F19A9"/>
    <w:rsid w:val="00816216"/>
    <w:rsid w:val="00827E6F"/>
    <w:rsid w:val="008408F8"/>
    <w:rsid w:val="0085225A"/>
    <w:rsid w:val="00865FC4"/>
    <w:rsid w:val="0087734B"/>
    <w:rsid w:val="00882DF8"/>
    <w:rsid w:val="00892B34"/>
    <w:rsid w:val="0089682F"/>
    <w:rsid w:val="008B386D"/>
    <w:rsid w:val="008C38AF"/>
    <w:rsid w:val="008E0C40"/>
    <w:rsid w:val="008F49A8"/>
    <w:rsid w:val="00904A97"/>
    <w:rsid w:val="00905A2E"/>
    <w:rsid w:val="00923BFB"/>
    <w:rsid w:val="00927EE0"/>
    <w:rsid w:val="00962ADB"/>
    <w:rsid w:val="00982C27"/>
    <w:rsid w:val="00983BAC"/>
    <w:rsid w:val="00995BF2"/>
    <w:rsid w:val="009D37DF"/>
    <w:rsid w:val="009D5933"/>
    <w:rsid w:val="00A05D50"/>
    <w:rsid w:val="00A2400A"/>
    <w:rsid w:val="00A40893"/>
    <w:rsid w:val="00A50E42"/>
    <w:rsid w:val="00AE3FBC"/>
    <w:rsid w:val="00AF3647"/>
    <w:rsid w:val="00B0764C"/>
    <w:rsid w:val="00B13875"/>
    <w:rsid w:val="00B32CF1"/>
    <w:rsid w:val="00B44B0F"/>
    <w:rsid w:val="00B508DE"/>
    <w:rsid w:val="00B639B2"/>
    <w:rsid w:val="00B744FB"/>
    <w:rsid w:val="00B83D92"/>
    <w:rsid w:val="00B93164"/>
    <w:rsid w:val="00BD768D"/>
    <w:rsid w:val="00BF1BFA"/>
    <w:rsid w:val="00BF6859"/>
    <w:rsid w:val="00C01317"/>
    <w:rsid w:val="00C124D9"/>
    <w:rsid w:val="00C22056"/>
    <w:rsid w:val="00C34F0E"/>
    <w:rsid w:val="00C47F4A"/>
    <w:rsid w:val="00C61F8E"/>
    <w:rsid w:val="00CA18FB"/>
    <w:rsid w:val="00CB038E"/>
    <w:rsid w:val="00CB72F6"/>
    <w:rsid w:val="00CC172A"/>
    <w:rsid w:val="00CC6E68"/>
    <w:rsid w:val="00CE22A1"/>
    <w:rsid w:val="00CF6381"/>
    <w:rsid w:val="00D01BB9"/>
    <w:rsid w:val="00D21C33"/>
    <w:rsid w:val="00D35006"/>
    <w:rsid w:val="00D47226"/>
    <w:rsid w:val="00D540D9"/>
    <w:rsid w:val="00D627AF"/>
    <w:rsid w:val="00D763E2"/>
    <w:rsid w:val="00D87D6C"/>
    <w:rsid w:val="00DA2DA3"/>
    <w:rsid w:val="00DC0D94"/>
    <w:rsid w:val="00DC69A3"/>
    <w:rsid w:val="00DF4398"/>
    <w:rsid w:val="00E05FD7"/>
    <w:rsid w:val="00E0630B"/>
    <w:rsid w:val="00E247EE"/>
    <w:rsid w:val="00E267B6"/>
    <w:rsid w:val="00E3474B"/>
    <w:rsid w:val="00E353AC"/>
    <w:rsid w:val="00E60B4A"/>
    <w:rsid w:val="00E83E4B"/>
    <w:rsid w:val="00EA7947"/>
    <w:rsid w:val="00EC0FF1"/>
    <w:rsid w:val="00EC2235"/>
    <w:rsid w:val="00ED01E2"/>
    <w:rsid w:val="00EE04D2"/>
    <w:rsid w:val="00EF3229"/>
    <w:rsid w:val="00F0010C"/>
    <w:rsid w:val="00F10570"/>
    <w:rsid w:val="00F34A2A"/>
    <w:rsid w:val="00F479A0"/>
    <w:rsid w:val="00F5075F"/>
    <w:rsid w:val="00F7473A"/>
    <w:rsid w:val="00F7520A"/>
    <w:rsid w:val="00F801C3"/>
    <w:rsid w:val="00F85DE8"/>
    <w:rsid w:val="00FC0EA2"/>
    <w:rsid w:val="00FC56CE"/>
    <w:rsid w:val="00FD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AE64F"/>
  <w15:chartTrackingRefBased/>
  <w15:docId w15:val="{4B74EF9C-E27B-E246-9260-A3CAF92B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7C0E84"/>
    <w:pPr>
      <w:numPr>
        <w:numId w:val="32"/>
      </w:numPr>
      <w:spacing w:after="80" w:line="264" w:lineRule="auto"/>
    </w:pPr>
    <w:rPr>
      <w:rFonts w:eastAsiaTheme="minorHAnsi"/>
      <w:color w:val="auto"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6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wanil/Library/Containers/com.microsoft.Word/Data/Library/Application%20Support/Microsoft/Office/16.0/DTS/Search/%7b412AA6FA-A898-0842-ADD4-27397E852A66%7dtf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AD14FAEAC66C4D811C4EAE2BB56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D8C3D-D9D4-8749-BE4B-66D15439D9FB}"/>
      </w:docPartPr>
      <w:docPartBody>
        <w:p w:rsidR="00CF7FE5" w:rsidRDefault="00B76514">
          <w:pPr>
            <w:pStyle w:val="9FAD14FAEAC66C4D811C4EAE2BB56919"/>
          </w:pPr>
          <w:r>
            <w:t>Objective</w:t>
          </w:r>
        </w:p>
      </w:docPartBody>
    </w:docPart>
    <w:docPart>
      <w:docPartPr>
        <w:name w:val="EEFA3AF2D2D436499F38DD6C5E7FC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1E047-A7F4-D245-9CF1-2DD330074EEB}"/>
      </w:docPartPr>
      <w:docPartBody>
        <w:p w:rsidR="00CF7FE5" w:rsidRDefault="00B76514">
          <w:pPr>
            <w:pStyle w:val="EEFA3AF2D2D436499F38DD6C5E7FC0F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14"/>
    <w:rsid w:val="00216BAD"/>
    <w:rsid w:val="006A1075"/>
    <w:rsid w:val="007B2EA5"/>
    <w:rsid w:val="00B763B9"/>
    <w:rsid w:val="00B76514"/>
    <w:rsid w:val="00CF7FE5"/>
    <w:rsid w:val="00FC747A"/>
    <w:rsid w:val="00FE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A73E8EFA017342B9433A01766A9C60">
    <w:name w:val="D1A73E8EFA017342B9433A01766A9C60"/>
  </w:style>
  <w:style w:type="paragraph" w:customStyle="1" w:styleId="68194B6AE2C25E479E2C34027C03A696">
    <w:name w:val="68194B6AE2C25E479E2C34027C03A696"/>
  </w:style>
  <w:style w:type="paragraph" w:customStyle="1" w:styleId="1BFE5B1CE40F984BA201BF9DB35B23A6">
    <w:name w:val="1BFE5B1CE40F984BA201BF9DB35B23A6"/>
  </w:style>
  <w:style w:type="paragraph" w:customStyle="1" w:styleId="2F5A6B60A2C8584F9A2FB29B6478BB51">
    <w:name w:val="2F5A6B60A2C8584F9A2FB29B6478BB51"/>
  </w:style>
  <w:style w:type="paragraph" w:customStyle="1" w:styleId="9FAD14FAEAC66C4D811C4EAE2BB56919">
    <w:name w:val="9FAD14FAEAC66C4D811C4EAE2BB56919"/>
  </w:style>
  <w:style w:type="paragraph" w:customStyle="1" w:styleId="AA15DE90BA7F574FADFDB8BB434E340C">
    <w:name w:val="AA15DE90BA7F574FADFDB8BB434E340C"/>
  </w:style>
  <w:style w:type="paragraph" w:customStyle="1" w:styleId="3BF4005B028D434FB7C08AE30D013A82">
    <w:name w:val="3BF4005B028D434FB7C08AE30D013A82"/>
  </w:style>
  <w:style w:type="paragraph" w:customStyle="1" w:styleId="BACC76886F928043811CD205BCD3BB58">
    <w:name w:val="BACC76886F928043811CD205BCD3BB58"/>
  </w:style>
  <w:style w:type="paragraph" w:customStyle="1" w:styleId="49C3D203AD16E5489637716786BBA1D2">
    <w:name w:val="49C3D203AD16E5489637716786BBA1D2"/>
  </w:style>
  <w:style w:type="paragraph" w:customStyle="1" w:styleId="446038B2C955B44EB0B11244B55BE0E2">
    <w:name w:val="446038B2C955B44EB0B11244B55BE0E2"/>
  </w:style>
  <w:style w:type="paragraph" w:customStyle="1" w:styleId="1A7834021AE3854FA228CCF1F20C3AE0">
    <w:name w:val="1A7834021AE3854FA228CCF1F20C3AE0"/>
  </w:style>
  <w:style w:type="paragraph" w:customStyle="1" w:styleId="D42342F095D7E6458D8F9C507857ABC6">
    <w:name w:val="D42342F095D7E6458D8F9C507857ABC6"/>
  </w:style>
  <w:style w:type="paragraph" w:customStyle="1" w:styleId="2B16EEA6C76FA64286F0CE8FA0BC45A7">
    <w:name w:val="2B16EEA6C76FA64286F0CE8FA0BC45A7"/>
  </w:style>
  <w:style w:type="paragraph" w:customStyle="1" w:styleId="2E001792FFA0CC48AA8C0B8E647C6F94">
    <w:name w:val="2E001792FFA0CC48AA8C0B8E647C6F94"/>
  </w:style>
  <w:style w:type="paragraph" w:customStyle="1" w:styleId="B702D040D36CFD43B4674F7E746C82C0">
    <w:name w:val="B702D040D36CFD43B4674F7E746C82C0"/>
  </w:style>
  <w:style w:type="paragraph" w:customStyle="1" w:styleId="62DA7176CD689945B8F5794E92656F5B">
    <w:name w:val="62DA7176CD689945B8F5794E92656F5B"/>
  </w:style>
  <w:style w:type="paragraph" w:customStyle="1" w:styleId="5543947473C82D409CA45F69CB240B41">
    <w:name w:val="5543947473C82D409CA45F69CB240B41"/>
  </w:style>
  <w:style w:type="paragraph" w:customStyle="1" w:styleId="92C5C69E998140479E2D77C02B576F52">
    <w:name w:val="92C5C69E998140479E2D77C02B576F52"/>
  </w:style>
  <w:style w:type="paragraph" w:customStyle="1" w:styleId="DB70ACF384EE9C44A2AC3B530A17B7B4">
    <w:name w:val="DB70ACF384EE9C44A2AC3B530A17B7B4"/>
  </w:style>
  <w:style w:type="paragraph" w:customStyle="1" w:styleId="E3C6BCFE9C5C9F4A93710D6156D616BB">
    <w:name w:val="E3C6BCFE9C5C9F4A93710D6156D616BB"/>
  </w:style>
  <w:style w:type="paragraph" w:customStyle="1" w:styleId="E8F488F3E32D604DB41B7C5F1DEABF75">
    <w:name w:val="E8F488F3E32D604DB41B7C5F1DEABF75"/>
  </w:style>
  <w:style w:type="paragraph" w:customStyle="1" w:styleId="A4AA9F8951F4C342B9A9EA99A6BCA487">
    <w:name w:val="A4AA9F8951F4C342B9A9EA99A6BCA487"/>
  </w:style>
  <w:style w:type="paragraph" w:customStyle="1" w:styleId="D0DB656096FB4C46B9191057E366C73B">
    <w:name w:val="D0DB656096FB4C46B9191057E366C73B"/>
  </w:style>
  <w:style w:type="paragraph" w:customStyle="1" w:styleId="D4B5607A6ED7BB46B6CD2F2849C55534">
    <w:name w:val="D4B5607A6ED7BB46B6CD2F2849C55534"/>
  </w:style>
  <w:style w:type="paragraph" w:customStyle="1" w:styleId="EEFA3AF2D2D436499F38DD6C5E7FC0F4">
    <w:name w:val="EEFA3AF2D2D436499F38DD6C5E7FC0F4"/>
  </w:style>
  <w:style w:type="paragraph" w:customStyle="1" w:styleId="247D4E925D60D043901B4F7D52BD866E">
    <w:name w:val="247D4E925D60D043901B4F7D52BD866E"/>
  </w:style>
  <w:style w:type="paragraph" w:customStyle="1" w:styleId="0FD2B157FBEEAD439500782094490764">
    <w:name w:val="0FD2B157FBEEAD439500782094490764"/>
  </w:style>
  <w:style w:type="paragraph" w:customStyle="1" w:styleId="F116770B1116C14A93C76A9CE22E56CC">
    <w:name w:val="F116770B1116C14A93C76A9CE22E56CC"/>
  </w:style>
  <w:style w:type="paragraph" w:customStyle="1" w:styleId="140AE559B829974FAF21E219D4E4325C">
    <w:name w:val="140AE559B829974FAF21E219D4E4325C"/>
  </w:style>
  <w:style w:type="paragraph" w:customStyle="1" w:styleId="C2456E31F2D29948BF90A9FB710167FD">
    <w:name w:val="C2456E31F2D29948BF90A9FB710167FD"/>
  </w:style>
  <w:style w:type="paragraph" w:customStyle="1" w:styleId="7C4F2423639EAF499C99011EE20CD06B">
    <w:name w:val="7C4F2423639EAF499C99011EE20CD06B"/>
  </w:style>
  <w:style w:type="paragraph" w:customStyle="1" w:styleId="50C9B2550F5B9849A615881B70905D1F">
    <w:name w:val="50C9B2550F5B9849A615881B70905D1F"/>
  </w:style>
  <w:style w:type="paragraph" w:customStyle="1" w:styleId="330CD7D70F70E64FAEE3D54A9BE6D7D8">
    <w:name w:val="330CD7D70F70E64FAEE3D54A9BE6D7D8"/>
  </w:style>
  <w:style w:type="paragraph" w:customStyle="1" w:styleId="45A9429496A27943B0DBBDED1567F125">
    <w:name w:val="45A9429496A27943B0DBBDED1567F125"/>
    <w:rsid w:val="00B76514"/>
  </w:style>
  <w:style w:type="paragraph" w:customStyle="1" w:styleId="1AA653C76705AB45BD12A5197A94C29A">
    <w:name w:val="1AA653C76705AB45BD12A5197A94C29A"/>
    <w:rsid w:val="00B76514"/>
  </w:style>
  <w:style w:type="paragraph" w:customStyle="1" w:styleId="4F7477EFE4C732438C886A9AA025D109">
    <w:name w:val="4F7477EFE4C732438C886A9AA025D109"/>
    <w:rsid w:val="00B76514"/>
  </w:style>
  <w:style w:type="paragraph" w:customStyle="1" w:styleId="0ED2E18CBDA52C44B3CF26A1CD633969">
    <w:name w:val="0ED2E18CBDA52C44B3CF26A1CD633969"/>
    <w:rsid w:val="00B76514"/>
  </w:style>
  <w:style w:type="paragraph" w:customStyle="1" w:styleId="9ED657AD2402184C87AC38585AA0F53C">
    <w:name w:val="9ED657AD2402184C87AC38585AA0F53C"/>
    <w:rsid w:val="00B76514"/>
  </w:style>
  <w:style w:type="paragraph" w:customStyle="1" w:styleId="C6C3F5B65310334694CFBEB3A18E348C">
    <w:name w:val="C6C3F5B65310334694CFBEB3A18E348C"/>
    <w:rsid w:val="00B76514"/>
  </w:style>
  <w:style w:type="paragraph" w:customStyle="1" w:styleId="1DB20F36454BF04CB2C0D36B911475CF">
    <w:name w:val="1DB20F36454BF04CB2C0D36B911475CF"/>
    <w:rsid w:val="00B76514"/>
  </w:style>
  <w:style w:type="paragraph" w:customStyle="1" w:styleId="EC2D52CBEE48054A98BF13FF42344DB5">
    <w:name w:val="EC2D52CBEE48054A98BF13FF42344DB5"/>
    <w:rsid w:val="00B76514"/>
  </w:style>
  <w:style w:type="paragraph" w:customStyle="1" w:styleId="C2706A0C25103746B9A216E9F05EFF0F">
    <w:name w:val="C2706A0C25103746B9A216E9F05EFF0F"/>
    <w:rsid w:val="00B76514"/>
  </w:style>
  <w:style w:type="paragraph" w:customStyle="1" w:styleId="C13D646AE717154BBAFA8AB83FB10FDC">
    <w:name w:val="C13D646AE717154BBAFA8AB83FB10FDC"/>
    <w:rsid w:val="00B76514"/>
  </w:style>
  <w:style w:type="paragraph" w:customStyle="1" w:styleId="CDBCD5F22B23814FBF6D7BBCBB2F4C86">
    <w:name w:val="CDBCD5F22B23814FBF6D7BBCBB2F4C86"/>
    <w:rsid w:val="00B765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4542F-6BBC-A144-8791-C3027CE64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{412AA6FA-A898-0842-ADD4-27397E852A66}tf02918880.dotx</Template>
  <TotalTime>27</TotalTime>
  <Pages>6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Sunil Sagar</dc:creator>
  <cp:keywords/>
  <cp:lastModifiedBy>Sunil Sagar</cp:lastModifiedBy>
  <cp:revision>9</cp:revision>
  <dcterms:created xsi:type="dcterms:W3CDTF">2018-09-22T01:47:00Z</dcterms:created>
  <dcterms:modified xsi:type="dcterms:W3CDTF">2019-02-07T23:58:00Z</dcterms:modified>
  <cp:version/>
</cp:coreProperties>
</file>